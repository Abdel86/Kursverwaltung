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8571" w14:textId="77777777" w:rsidR="00945459" w:rsidRDefault="005E24B5" w:rsidP="004644E5">
      <w:pPr>
        <w:pStyle w:val="Titel2"/>
      </w:pPr>
      <w:r>
        <w:t>Internetserver-programmierung</w:t>
      </w:r>
    </w:p>
    <w:p w14:paraId="74CA1F95" w14:textId="77777777" w:rsidR="005E24B5" w:rsidRPr="005E24B5" w:rsidRDefault="005E24B5" w:rsidP="005E24B5"/>
    <w:p w14:paraId="092A87AD" w14:textId="77777777"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 xml:space="preserve">im Rahmen der Portfolio-Prüfung </w:t>
      </w:r>
      <w:proofErr w:type="spellStart"/>
      <w:r w:rsidRPr="00540792">
        <w:rPr>
          <w:sz w:val="30"/>
          <w:szCs w:val="30"/>
        </w:rPr>
        <w:t>SoSe</w:t>
      </w:r>
      <w:proofErr w:type="spellEnd"/>
      <w:r w:rsidRPr="00540792">
        <w:rPr>
          <w:sz w:val="30"/>
          <w:szCs w:val="30"/>
        </w:rPr>
        <w:t xml:space="preserve"> 2020</w:t>
      </w:r>
    </w:p>
    <w:p w14:paraId="3FA3A4BB" w14:textId="31B2EF38"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 xml:space="preserve">. Zeitraum: </w:t>
      </w:r>
      <w:r w:rsidR="00AD6F03">
        <w:rPr>
          <w:b/>
          <w:caps/>
          <w:color w:val="E4003A"/>
          <w:sz w:val="30"/>
          <w:szCs w:val="30"/>
        </w:rPr>
        <w:t>20</w:t>
      </w:r>
      <w:r w:rsidRPr="00540792">
        <w:rPr>
          <w:b/>
          <w:caps/>
          <w:color w:val="E4003A"/>
          <w:sz w:val="30"/>
          <w:szCs w:val="30"/>
        </w:rPr>
        <w:t xml:space="preserve">.07.2020 – </w:t>
      </w:r>
      <w:r w:rsidR="00AD6F03">
        <w:rPr>
          <w:b/>
          <w:caps/>
          <w:color w:val="E4003A"/>
          <w:sz w:val="30"/>
          <w:szCs w:val="30"/>
        </w:rPr>
        <w:t>16</w:t>
      </w:r>
      <w:r w:rsidRPr="00540792">
        <w:rPr>
          <w:b/>
          <w:caps/>
          <w:color w:val="E4003A"/>
          <w:sz w:val="30"/>
          <w:szCs w:val="30"/>
        </w:rPr>
        <w:t>.08.2020</w:t>
      </w:r>
    </w:p>
    <w:p w14:paraId="03F36C35" w14:textId="77777777"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14:paraId="2C8AF1AA" w14:textId="7B76BD8D"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377BDF">
        <w:rPr>
          <w:b/>
          <w:sz w:val="32"/>
        </w:rPr>
        <w:t>3</w:t>
      </w:r>
    </w:p>
    <w:p w14:paraId="6965DA60" w14:textId="07B666E1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377BDF">
        <w:rPr>
          <w:b/>
          <w:sz w:val="32"/>
        </w:rPr>
        <w:t>Abdessamad Aouam</w:t>
      </w:r>
    </w:p>
    <w:p w14:paraId="037789FE" w14:textId="4AFFE394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377BDF">
        <w:rPr>
          <w:b/>
          <w:sz w:val="32"/>
        </w:rPr>
        <w:t xml:space="preserve">Tonio </w:t>
      </w:r>
      <w:proofErr w:type="spellStart"/>
      <w:r w:rsidR="00377BDF">
        <w:rPr>
          <w:b/>
          <w:sz w:val="32"/>
        </w:rPr>
        <w:t>Anantharaj</w:t>
      </w:r>
      <w:proofErr w:type="spellEnd"/>
    </w:p>
    <w:p w14:paraId="1BF58515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4FF25C3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B5866FB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9738D6A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104FA5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705C056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2B09B80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2C4A6BC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3E1632F9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74AE4755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CF36FA7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020F498A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F84EDE1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49A693CD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1680FFC2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DE0789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577FEF48" w14:textId="77777777" w:rsidR="00F1566C" w:rsidRDefault="00F1566C" w:rsidP="00433733">
      <w:pPr>
        <w:pStyle w:val="Listenabsatz"/>
        <w:spacing w:before="120" w:after="120"/>
        <w:ind w:left="714"/>
        <w:contextualSpacing w:val="0"/>
        <w:outlineLvl w:val="0"/>
        <w:rPr>
          <w:b/>
          <w:sz w:val="24"/>
        </w:rPr>
      </w:pPr>
    </w:p>
    <w:p w14:paraId="620B8BAC" w14:textId="77777777"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14:paraId="6EDA67E9" w14:textId="77777777"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14:paraId="410F3670" w14:textId="21A868E1" w:rsidR="00377BDF" w:rsidRDefault="002934FA" w:rsidP="00433733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Spezifikation</w:t>
      </w:r>
    </w:p>
    <w:p w14:paraId="54CC43D9" w14:textId="77777777" w:rsidR="00433733" w:rsidRPr="00433733" w:rsidRDefault="00433733" w:rsidP="00433733">
      <w:pPr>
        <w:pStyle w:val="Listenabsatz"/>
        <w:spacing w:before="120" w:after="240"/>
        <w:ind w:left="360"/>
        <w:rPr>
          <w:b/>
          <w:sz w:val="32"/>
        </w:rPr>
      </w:pPr>
    </w:p>
    <w:p w14:paraId="355C1FAC" w14:textId="675A455E" w:rsidR="00F1566C" w:rsidRDefault="00377BDF" w:rsidP="00F1566C">
      <w:pPr>
        <w:pStyle w:val="Listenabsatz"/>
        <w:spacing w:before="120" w:after="240"/>
        <w:ind w:left="0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Eine Planung von Kursen und Prüfungen ist eine große Herausforderung: ab 200 Kursen im Jahr führen unübersichtliche Arbeitsabläufe nicht nur zu einem enormen Zeitaufwand, sondern letztlich auch zu suboptimaler Planung und Durchführung der Kurse.</w:t>
      </w:r>
    </w:p>
    <w:p w14:paraId="0D240EED" w14:textId="77777777" w:rsidR="00377BDF" w:rsidRPr="00377BDF" w:rsidRDefault="00377BDF" w:rsidP="00F1566C">
      <w:pPr>
        <w:pStyle w:val="Listenabsatz"/>
        <w:spacing w:before="120" w:after="240"/>
        <w:ind w:left="0"/>
        <w:rPr>
          <w:rFonts w:cstheme="minorHAnsi"/>
          <w:b/>
          <w:sz w:val="24"/>
          <w:szCs w:val="24"/>
        </w:rPr>
      </w:pPr>
    </w:p>
    <w:p w14:paraId="31C01196" w14:textId="4558611B" w:rsidR="00377BDF" w:rsidRDefault="002934FA" w:rsidP="00433733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14:paraId="6A922ABD" w14:textId="77777777" w:rsidR="00433733" w:rsidRPr="00433733" w:rsidRDefault="00433733" w:rsidP="00433733">
      <w:pPr>
        <w:spacing w:before="120" w:after="240"/>
        <w:ind w:left="360"/>
        <w:rPr>
          <w:b/>
          <w:sz w:val="32"/>
        </w:rPr>
      </w:pPr>
    </w:p>
    <w:p w14:paraId="195DF1BA" w14:textId="6714BC3D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  <w:r w:rsidRPr="00377BDF">
        <w:rPr>
          <w:rFonts w:cstheme="minorHAnsi"/>
          <w:b/>
          <w:bCs/>
          <w:sz w:val="24"/>
          <w:szCs w:val="24"/>
        </w:rPr>
        <w:t>Teilnehmer</w:t>
      </w:r>
      <w:r w:rsidRPr="00377BDF">
        <w:rPr>
          <w:rFonts w:cstheme="minorHAnsi"/>
          <w:sz w:val="24"/>
          <w:szCs w:val="24"/>
        </w:rPr>
        <w:t>:</w:t>
      </w:r>
    </w:p>
    <w:p w14:paraId="21865F22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</w:p>
    <w:p w14:paraId="0CEC739D" w14:textId="7A9A5D5D" w:rsidR="00377BDF" w:rsidRPr="00377BDF" w:rsidRDefault="00377BDF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Sind Personen, die sich über das Internet an einem Kurs oder an einer Prüfung anmelden und eine intuitiv bedienbare Webanwendung sowie Information zu den angebotenen Kursen/Prüfungen haben wollen. Unsere Ziele an den Benutzer: einfache Bedienung, schnelle Zielerreichung und Zufriedenstellung.</w:t>
      </w:r>
    </w:p>
    <w:p w14:paraId="5513DFF6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</w:p>
    <w:p w14:paraId="5EBA2A7F" w14:textId="3AFC4F34" w:rsidR="00377BDF" w:rsidRDefault="00377BDF" w:rsidP="00377BDF">
      <w:pPr>
        <w:pStyle w:val="Listenabsatz"/>
        <w:spacing w:before="120" w:after="240"/>
        <w:ind w:left="792"/>
        <w:rPr>
          <w:rFonts w:cstheme="minorHAnsi"/>
          <w:b/>
          <w:bCs/>
          <w:sz w:val="24"/>
          <w:szCs w:val="24"/>
        </w:rPr>
      </w:pPr>
      <w:r w:rsidRPr="00377BDF">
        <w:rPr>
          <w:rFonts w:cstheme="minorHAnsi"/>
          <w:b/>
          <w:bCs/>
          <w:sz w:val="24"/>
          <w:szCs w:val="24"/>
        </w:rPr>
        <w:t>Verwalter:</w:t>
      </w:r>
    </w:p>
    <w:p w14:paraId="7C774C0A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b/>
          <w:bCs/>
          <w:sz w:val="24"/>
          <w:szCs w:val="24"/>
        </w:rPr>
      </w:pPr>
    </w:p>
    <w:p w14:paraId="5BEC165D" w14:textId="7D71CE82" w:rsidR="00377BDF" w:rsidRPr="00377BDF" w:rsidRDefault="00377BDF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Verwalter sind Personen, die die Kurse verwalten. Das Ziel der Verwalter ist das unkomplizierte Einpflegen/ Verwalten von Daten in die vorhandene Datenbank.</w:t>
      </w:r>
    </w:p>
    <w:p w14:paraId="3914F7B3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</w:p>
    <w:p w14:paraId="3178AFB0" w14:textId="77777777" w:rsidR="00377BDF" w:rsidRPr="00377BDF" w:rsidRDefault="00377BDF" w:rsidP="00377BDF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  <w:r w:rsidRPr="00377BDF">
        <w:rPr>
          <w:rFonts w:cstheme="minorHAnsi"/>
          <w:b/>
          <w:bCs/>
          <w:sz w:val="24"/>
          <w:szCs w:val="24"/>
        </w:rPr>
        <w:t>Kunde</w:t>
      </w:r>
      <w:r w:rsidRPr="00377BDF">
        <w:rPr>
          <w:rFonts w:cstheme="minorHAnsi"/>
          <w:sz w:val="24"/>
          <w:szCs w:val="24"/>
        </w:rPr>
        <w:t xml:space="preserve">: </w:t>
      </w:r>
    </w:p>
    <w:p w14:paraId="56A0F85F" w14:textId="3B53B9F1" w:rsidR="00377BDF" w:rsidRDefault="00377BDF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  <w:r w:rsidRPr="00377BDF">
        <w:rPr>
          <w:rFonts w:cstheme="minorHAnsi"/>
          <w:sz w:val="24"/>
          <w:szCs w:val="24"/>
        </w:rPr>
        <w:t>Der Auftraggeber ist der Kunde. Das Ziel des Kunden ist eine funktionierende Webanwendung, die den Kunden hilft, einen Kurs/Prüfung zu verwalten. Der Kunde möchte einen Überblick über Nutzerstatistiken haben, sodass ein reibungsloser Ablauf, hohe Qualität und eine optimale Wirtschaftlichkeit des Kurses gewährleistet ist.</w:t>
      </w:r>
    </w:p>
    <w:p w14:paraId="161131CA" w14:textId="2CAFC0B1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6D800384" w14:textId="6313C827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08F25AE9" w14:textId="54964ED8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255BA922" w14:textId="48745012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3130B0C3" w14:textId="33F9E3BC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14A2744C" w14:textId="375448A6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3773D542" w14:textId="71C90D5B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491247BB" w14:textId="5D56AB85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60FEFE4E" w14:textId="316EF33E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08766380" w14:textId="40D3CE09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18941360" w14:textId="03B81721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485C0AE1" w14:textId="0E1A34EE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1E6D441D" w14:textId="77777777" w:rsidR="00433733" w:rsidRDefault="00433733" w:rsidP="00377BDF">
      <w:pPr>
        <w:pStyle w:val="Listenabsatz"/>
        <w:spacing w:before="120" w:after="240"/>
        <w:ind w:left="1512"/>
        <w:rPr>
          <w:rFonts w:cstheme="minorHAnsi"/>
          <w:sz w:val="24"/>
          <w:szCs w:val="24"/>
        </w:rPr>
      </w:pPr>
    </w:p>
    <w:p w14:paraId="30C12859" w14:textId="77777777" w:rsidR="00377BDF" w:rsidRPr="00377BDF" w:rsidRDefault="00377BDF" w:rsidP="00377BDF">
      <w:pPr>
        <w:pStyle w:val="Listenabsatz"/>
        <w:spacing w:before="120" w:after="240"/>
        <w:ind w:left="1512"/>
        <w:rPr>
          <w:rFonts w:cstheme="minorHAnsi"/>
          <w:b/>
          <w:sz w:val="24"/>
          <w:szCs w:val="24"/>
        </w:rPr>
      </w:pPr>
    </w:p>
    <w:p w14:paraId="3A0DBBDF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Funktionale und nicht-funktionale Anforderungen</w:t>
      </w:r>
    </w:p>
    <w:p w14:paraId="3BED37A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33EE371" w14:textId="77777777" w:rsidR="004343E7" w:rsidRDefault="004343E7" w:rsidP="00F1566C">
      <w:pPr>
        <w:pStyle w:val="Listenabsatz"/>
        <w:spacing w:before="120" w:after="240"/>
        <w:ind w:left="792"/>
        <w:rPr>
          <w:rFonts w:cstheme="minorHAnsi"/>
          <w:sz w:val="24"/>
          <w:szCs w:val="24"/>
        </w:rPr>
      </w:pPr>
      <w:r w:rsidRPr="004343E7">
        <w:rPr>
          <w:rFonts w:cstheme="minorHAnsi"/>
          <w:b/>
          <w:bCs/>
          <w:sz w:val="24"/>
          <w:szCs w:val="24"/>
        </w:rPr>
        <w:t>Teilnehmer</w:t>
      </w:r>
      <w:r w:rsidRPr="004343E7">
        <w:rPr>
          <w:rFonts w:cstheme="minorHAnsi"/>
          <w:sz w:val="24"/>
          <w:szCs w:val="24"/>
        </w:rPr>
        <w:t>:</w:t>
      </w:r>
    </w:p>
    <w:p w14:paraId="19068FBA" w14:textId="5CF62717" w:rsidR="004343E7" w:rsidRDefault="004343E7" w:rsidP="004343E7">
      <w:pPr>
        <w:pStyle w:val="Listenabsatz"/>
        <w:numPr>
          <w:ilvl w:val="0"/>
          <w:numId w:val="2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sich eine Übersicht aller Kurse und Prüfungen anzeigenlassen und nach Auswahl eines Kurses/Prüfung mit detaillierter Ansicht inklusive Informationen (z</w:t>
      </w:r>
      <w:r>
        <w:rPr>
          <w:rFonts w:cstheme="minorHAnsi"/>
          <w:sz w:val="24"/>
          <w:szCs w:val="24"/>
        </w:rPr>
        <w:t>.</w:t>
      </w:r>
      <w:r w:rsidRPr="004343E7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.</w:t>
      </w:r>
      <w:r w:rsidRPr="004343E7">
        <w:rPr>
          <w:rFonts w:cstheme="minorHAnsi"/>
          <w:sz w:val="24"/>
          <w:szCs w:val="24"/>
        </w:rPr>
        <w:t xml:space="preserve"> zu Gebühren) zur Anmeldung übergehen.</w:t>
      </w:r>
    </w:p>
    <w:p w14:paraId="7FBE6DAA" w14:textId="77777777" w:rsidR="004343E7" w:rsidRDefault="004343E7" w:rsidP="004343E7">
      <w:pPr>
        <w:pStyle w:val="Listenabsatz"/>
        <w:numPr>
          <w:ilvl w:val="0"/>
          <w:numId w:val="2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sich für einen Kurs/eine Prüfung anmelden, solange es keine zeitlichen Überschneidungen mit anderen Kursen oder Prüfungen gibt.</w:t>
      </w:r>
    </w:p>
    <w:p w14:paraId="64ED2FCD" w14:textId="1024679D" w:rsidR="004343E7" w:rsidRDefault="004343E7" w:rsidP="004343E7">
      <w:pPr>
        <w:pStyle w:val="Listenabsatz"/>
        <w:numPr>
          <w:ilvl w:val="0"/>
          <w:numId w:val="2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seine angemeldeten Kurse und Prüfungen einsehen (Übersicht).</w:t>
      </w:r>
    </w:p>
    <w:p w14:paraId="5FA7BBC3" w14:textId="65CE8FE9" w:rsidR="004343E7" w:rsidRDefault="004343E7" w:rsidP="004343E7">
      <w:pPr>
        <w:spacing w:before="120" w:after="240"/>
        <w:rPr>
          <w:rFonts w:cstheme="minorHAnsi"/>
          <w:sz w:val="24"/>
          <w:szCs w:val="24"/>
        </w:rPr>
      </w:pPr>
    </w:p>
    <w:p w14:paraId="4073CC50" w14:textId="77777777" w:rsidR="004343E7" w:rsidRPr="004343E7" w:rsidRDefault="004343E7" w:rsidP="004343E7">
      <w:pPr>
        <w:spacing w:before="120" w:after="240"/>
        <w:rPr>
          <w:rFonts w:cstheme="minorHAnsi"/>
          <w:sz w:val="24"/>
          <w:szCs w:val="24"/>
        </w:rPr>
      </w:pPr>
    </w:p>
    <w:p w14:paraId="46156D6D" w14:textId="77777777" w:rsidR="004343E7" w:rsidRDefault="004343E7" w:rsidP="004343E7">
      <w:pPr>
        <w:spacing w:before="120"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</w:t>
      </w:r>
      <w:r w:rsidRPr="004343E7">
        <w:rPr>
          <w:rFonts w:cstheme="minorHAnsi"/>
          <w:b/>
          <w:bCs/>
          <w:sz w:val="24"/>
          <w:szCs w:val="24"/>
        </w:rPr>
        <w:t>Verwaltung</w:t>
      </w:r>
      <w:r w:rsidRPr="004343E7">
        <w:rPr>
          <w:rFonts w:cstheme="minorHAnsi"/>
          <w:sz w:val="24"/>
          <w:szCs w:val="24"/>
        </w:rPr>
        <w:t>:</w:t>
      </w:r>
    </w:p>
    <w:p w14:paraId="0C1A7C9A" w14:textId="6DDEE43C" w:rsidR="004343E7" w:rsidRPr="004343E7" w:rsidRDefault="004343E7" w:rsidP="004343E7">
      <w:pPr>
        <w:pStyle w:val="Listenabsatz"/>
        <w:numPr>
          <w:ilvl w:val="1"/>
          <w:numId w:val="29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Kurse und Prüfungen anlegen/editieren/löschen.</w:t>
      </w:r>
    </w:p>
    <w:p w14:paraId="65CCB508" w14:textId="453E39E5" w:rsidR="004343E7" w:rsidRPr="004343E7" w:rsidRDefault="004343E7" w:rsidP="004343E7">
      <w:pPr>
        <w:pStyle w:val="Listenabsatz"/>
        <w:numPr>
          <w:ilvl w:val="1"/>
          <w:numId w:val="29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Kann Dozenten Kurse zuweisen. Dozenten sind feste Datensätze, die aus der Datenbank gelesen werden können und haben feste Stundensätze/Lohn.</w:t>
      </w:r>
    </w:p>
    <w:p w14:paraId="198A51BB" w14:textId="21DBF781" w:rsidR="004343E7" w:rsidRPr="004343E7" w:rsidRDefault="004343E7" w:rsidP="004343E7">
      <w:pPr>
        <w:pStyle w:val="Listenabsatz"/>
        <w:numPr>
          <w:ilvl w:val="1"/>
          <w:numId w:val="29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Hat eine Übersicht mit verschiedenen Statistiken zu:</w:t>
      </w:r>
    </w:p>
    <w:p w14:paraId="65ADC9A8" w14:textId="289BA36F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Teilnehmer gibt es insgesamt</w:t>
      </w:r>
    </w:p>
    <w:p w14:paraId="1F2057AE" w14:textId="3BB57820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Dozenten unterrichten</w:t>
      </w:r>
    </w:p>
    <w:p w14:paraId="766B0A23" w14:textId="148E5874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Kurse werden angeboten</w:t>
      </w:r>
    </w:p>
    <w:p w14:paraId="688FC272" w14:textId="120B0F89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Wie viele Prüfungen werden angeboten</w:t>
      </w:r>
    </w:p>
    <w:p w14:paraId="1AB0FD4C" w14:textId="6825E87B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Top/Flop Kurse mit den meisten/wenigsten Teilnehmern und Umsatz (Gebühren der Teilnehmer –Lohn der Dozenten)</w:t>
      </w:r>
    </w:p>
    <w:p w14:paraId="69768BA0" w14:textId="03D76540" w:rsid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Top/Flop Prüfungen mit den meisten/wenigsten Teilnehmern und Umsatz</w:t>
      </w:r>
    </w:p>
    <w:p w14:paraId="6512D487" w14:textId="331FE3E5" w:rsidR="004343E7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sz w:val="24"/>
          <w:szCs w:val="24"/>
        </w:rPr>
      </w:pPr>
      <w:r w:rsidRPr="004343E7">
        <w:rPr>
          <w:rFonts w:cstheme="minorHAnsi"/>
          <w:sz w:val="24"/>
          <w:szCs w:val="24"/>
        </w:rPr>
        <w:t>Gesamtumsatz</w:t>
      </w:r>
    </w:p>
    <w:p w14:paraId="167D9D46" w14:textId="304534EF" w:rsidR="00F1566C" w:rsidRPr="004343E7" w:rsidRDefault="004343E7" w:rsidP="004343E7">
      <w:pPr>
        <w:pStyle w:val="Listenabsatz"/>
        <w:numPr>
          <w:ilvl w:val="1"/>
          <w:numId w:val="30"/>
        </w:numPr>
        <w:spacing w:before="120" w:after="240"/>
        <w:rPr>
          <w:rFonts w:cstheme="minorHAnsi"/>
          <w:b/>
          <w:sz w:val="24"/>
          <w:szCs w:val="24"/>
        </w:rPr>
      </w:pPr>
      <w:r w:rsidRPr="004343E7">
        <w:rPr>
          <w:rFonts w:cstheme="minorHAnsi"/>
          <w:sz w:val="24"/>
          <w:szCs w:val="24"/>
        </w:rPr>
        <w:t>Nicht rentable Dozenten (Umsatz &lt; Teilnehmergebühren –Dozentenlohn)</w:t>
      </w:r>
    </w:p>
    <w:p w14:paraId="6C074D7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F33893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723419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E97420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BCBCA2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417E17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3313FC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368ECA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C6DE54F" w14:textId="77777777" w:rsidR="00F1566C" w:rsidRPr="00F1566C" w:rsidRDefault="00F1566C" w:rsidP="00F1566C">
      <w:pPr>
        <w:spacing w:before="120" w:after="240"/>
        <w:rPr>
          <w:b/>
          <w:sz w:val="32"/>
        </w:rPr>
      </w:pPr>
    </w:p>
    <w:p w14:paraId="0F02D94D" w14:textId="77777777"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Entwurf</w:t>
      </w:r>
    </w:p>
    <w:p w14:paraId="7B570B07" w14:textId="60DAC21B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14:paraId="43558124" w14:textId="7937B494" w:rsidR="00433733" w:rsidRDefault="00FC035E" w:rsidP="00433733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2529202" wp14:editId="7D4B0519">
            <wp:extent cx="5828030" cy="7100570"/>
            <wp:effectExtent l="0" t="0" r="127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A13">
        <w:rPr>
          <w:b/>
          <w:sz w:val="32"/>
        </w:rPr>
        <w:tab/>
      </w:r>
    </w:p>
    <w:p w14:paraId="185AA796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565BA58A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032CAEC1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4D62D9F5" w14:textId="7DE04672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Person</w:t>
      </w:r>
      <w:r>
        <w:rPr>
          <w:bCs/>
          <w:sz w:val="24"/>
          <w:szCs w:val="24"/>
        </w:rPr>
        <w:t xml:space="preserve">: </w:t>
      </w:r>
    </w:p>
    <w:p w14:paraId="1FFB8664" w14:textId="7F027E03" w:rsidR="00FC035E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abstrakte Klasse Person beschreibt die Eigenschaften einer Person</w:t>
      </w:r>
      <w:r w:rsidR="001451A5">
        <w:rPr>
          <w:bCs/>
          <w:sz w:val="24"/>
          <w:szCs w:val="24"/>
        </w:rPr>
        <w:t>. Die Attribute und Methoden, die allen Personen gemeinsam sind, werden in der Oberklasse Person</w:t>
      </w:r>
      <w:r w:rsidR="00F96ADD">
        <w:rPr>
          <w:bCs/>
          <w:sz w:val="24"/>
          <w:szCs w:val="24"/>
        </w:rPr>
        <w:t xml:space="preserve"> gebündelt. </w:t>
      </w:r>
    </w:p>
    <w:p w14:paraId="76D35E80" w14:textId="77777777" w:rsidR="001451A5" w:rsidRDefault="001451A5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3746B7D6" w14:textId="0F5F714A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1451A5">
        <w:rPr>
          <w:b/>
          <w:sz w:val="24"/>
          <w:szCs w:val="24"/>
        </w:rPr>
        <w:t>Teilnehmer</w:t>
      </w:r>
      <w:r>
        <w:rPr>
          <w:bCs/>
          <w:sz w:val="24"/>
          <w:szCs w:val="24"/>
        </w:rPr>
        <w:t>:</w:t>
      </w:r>
    </w:p>
    <w:p w14:paraId="15CE36FD" w14:textId="5F1416C0" w:rsidR="008879F4" w:rsidRDefault="008879F4" w:rsidP="008879F4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Teilnehmer erbt von der abstrakten Superklasse Person</w:t>
      </w:r>
      <w:r w:rsidR="00AF7959">
        <w:rPr>
          <w:bCs/>
          <w:sz w:val="24"/>
          <w:szCs w:val="24"/>
        </w:rPr>
        <w:t xml:space="preserve"> Attribute und Methoden und implementiert die abstrakte Methode</w:t>
      </w:r>
      <w:r>
        <w:rPr>
          <w:bCs/>
          <w:sz w:val="24"/>
          <w:szCs w:val="24"/>
        </w:rPr>
        <w:t>. Ein Teilnehmer kann eine oder mehrere</w:t>
      </w:r>
      <w:r w:rsidR="001451A5">
        <w:rPr>
          <w:bCs/>
          <w:sz w:val="24"/>
          <w:szCs w:val="24"/>
        </w:rPr>
        <w:t>n</w:t>
      </w:r>
      <w:r>
        <w:rPr>
          <w:bCs/>
          <w:sz w:val="24"/>
          <w:szCs w:val="24"/>
        </w:rPr>
        <w:t xml:space="preserve"> </w:t>
      </w:r>
      <w:r w:rsidR="001451A5">
        <w:rPr>
          <w:bCs/>
          <w:sz w:val="24"/>
          <w:szCs w:val="24"/>
        </w:rPr>
        <w:t>Veranstaltungen</w:t>
      </w:r>
      <w:r>
        <w:rPr>
          <w:bCs/>
          <w:sz w:val="24"/>
          <w:szCs w:val="24"/>
        </w:rPr>
        <w:t xml:space="preserve"> buchen, solange </w:t>
      </w:r>
      <w:r w:rsidR="001451A5">
        <w:rPr>
          <w:bCs/>
          <w:sz w:val="24"/>
          <w:szCs w:val="24"/>
        </w:rPr>
        <w:t>keine zeitlichen Überschneidungen mit anderen Veranstaltungen gibt.</w:t>
      </w:r>
    </w:p>
    <w:p w14:paraId="7537370A" w14:textId="77777777" w:rsidR="008879F4" w:rsidRDefault="008879F4" w:rsidP="008879F4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5B89D7E2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7A2B78BD" w14:textId="522BD530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Verwalter</w:t>
      </w:r>
      <w:r>
        <w:rPr>
          <w:bCs/>
          <w:sz w:val="24"/>
          <w:szCs w:val="24"/>
        </w:rPr>
        <w:t>:</w:t>
      </w:r>
    </w:p>
    <w:p w14:paraId="0AFF3339" w14:textId="4FC263FE" w:rsidR="008879F4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Teilnehmer erbt von der abstrakten Superklasse Person Attribute und Methoden und implementiert die abstrakte Methode.</w:t>
      </w:r>
    </w:p>
    <w:p w14:paraId="6F82E229" w14:textId="77777777" w:rsidR="00AF7959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70BAB24E" w14:textId="396908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Dozent</w:t>
      </w:r>
      <w:r>
        <w:rPr>
          <w:bCs/>
          <w:sz w:val="24"/>
          <w:szCs w:val="24"/>
        </w:rPr>
        <w:t>:</w:t>
      </w:r>
    </w:p>
    <w:p w14:paraId="0D769965" w14:textId="19AC898B" w:rsidR="00FC035E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Teilnehmer erbt von der abstrakten Superklasse Person Attribute und Methoden und implementiert die abstrakte Methode.</w:t>
      </w:r>
    </w:p>
    <w:p w14:paraId="0B25518C" w14:textId="77777777" w:rsidR="00AF7959" w:rsidRDefault="00AF7959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D49BBF8" w14:textId="19E77B34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Verwaltung</w:t>
      </w:r>
      <w:r>
        <w:rPr>
          <w:bCs/>
          <w:sz w:val="24"/>
          <w:szCs w:val="24"/>
        </w:rPr>
        <w:t>:</w:t>
      </w:r>
    </w:p>
    <w:p w14:paraId="31B6163E" w14:textId="04791326" w:rsidR="00AF7959" w:rsidRDefault="00AF7959" w:rsidP="00AF7959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abstrakte Klasse Veranstaltung beschreibt die Eigenschaften einer Veranstaltung. Die Attribute und Methoden, die allen Veranstaltungen gemeinsam sind, werden in der Oberklasse Person gebündelt. </w:t>
      </w:r>
    </w:p>
    <w:p w14:paraId="606E469E" w14:textId="77777777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1AD99DA1" w14:textId="0197F53E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Kurs</w:t>
      </w:r>
      <w:r>
        <w:rPr>
          <w:bCs/>
          <w:sz w:val="24"/>
          <w:szCs w:val="24"/>
        </w:rPr>
        <w:t>:</w:t>
      </w:r>
    </w:p>
    <w:p w14:paraId="1D198479" w14:textId="7F307B64" w:rsidR="00AF7959" w:rsidRDefault="00AF7959" w:rsidP="00AF7959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Kurs erbt von der abstrakten Superklasse Veranstaltung Attribute und Methoden und implementiert die abstrakte Methode.</w:t>
      </w:r>
    </w:p>
    <w:p w14:paraId="3DA7F6D5" w14:textId="77777777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673E1AE" w14:textId="6FB522C4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Prüfung</w:t>
      </w:r>
      <w:r>
        <w:rPr>
          <w:bCs/>
          <w:sz w:val="24"/>
          <w:szCs w:val="24"/>
        </w:rPr>
        <w:t>:</w:t>
      </w:r>
    </w:p>
    <w:p w14:paraId="76FBCD40" w14:textId="6C961DE9" w:rsidR="00AF7959" w:rsidRDefault="00AF7959" w:rsidP="00AF7959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>Die konkrete Klasse Prüfung erbt von der abstrakten Superklasse Veranstaltung Attribute und Methoden und implementiert die abstrakte Methode.</w:t>
      </w:r>
    </w:p>
    <w:p w14:paraId="1303B942" w14:textId="77777777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6F88699" w14:textId="10E6DCCA" w:rsid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 w:rsidRPr="008879F4">
        <w:rPr>
          <w:b/>
          <w:sz w:val="24"/>
          <w:szCs w:val="24"/>
        </w:rPr>
        <w:t>Statistik</w:t>
      </w:r>
      <w:r>
        <w:rPr>
          <w:bCs/>
          <w:sz w:val="24"/>
          <w:szCs w:val="24"/>
        </w:rPr>
        <w:t>:</w:t>
      </w:r>
    </w:p>
    <w:p w14:paraId="03B0F3A0" w14:textId="090A885A" w:rsidR="00FC035E" w:rsidRDefault="00AF7959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Klasse Statistik berechnet anhand von Methoden verschiedene Statistiken. </w:t>
      </w:r>
    </w:p>
    <w:p w14:paraId="25365329" w14:textId="77777777" w:rsidR="00FC035E" w:rsidRPr="00FC035E" w:rsidRDefault="00FC035E" w:rsidP="00FC035E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6D4E7414" w14:textId="77777777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0CB91967" w14:textId="7B5CD451" w:rsidR="00FC035E" w:rsidRDefault="00FC035E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334A13A0" w14:textId="3BDF9FB1" w:rsidR="008879F4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0CFE167B" w14:textId="0AB1239C" w:rsidR="008879F4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48AFD09E" w14:textId="1BE3190A" w:rsidR="008879F4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72444DBA" w14:textId="4166C225" w:rsidR="008879F4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1E32DCBC" w14:textId="204AE33A" w:rsidR="008879F4" w:rsidRDefault="008879F4" w:rsidP="00433733">
      <w:pPr>
        <w:pStyle w:val="Listenabsatz"/>
        <w:spacing w:before="120" w:after="240"/>
        <w:ind w:left="792"/>
        <w:rPr>
          <w:bCs/>
          <w:sz w:val="24"/>
          <w:szCs w:val="24"/>
        </w:rPr>
      </w:pPr>
    </w:p>
    <w:p w14:paraId="3718659D" w14:textId="77777777" w:rsidR="008879F4" w:rsidRPr="00AF7959" w:rsidRDefault="008879F4" w:rsidP="00AF7959">
      <w:pPr>
        <w:spacing w:before="120" w:after="240"/>
        <w:rPr>
          <w:bCs/>
          <w:sz w:val="24"/>
          <w:szCs w:val="24"/>
        </w:rPr>
      </w:pPr>
    </w:p>
    <w:p w14:paraId="554F0440" w14:textId="7953FFD8" w:rsidR="002934FA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14:paraId="268AF922" w14:textId="1D53FCD8" w:rsidR="004343E7" w:rsidRPr="00D73D5D" w:rsidRDefault="00AF7959" w:rsidP="004343E7">
      <w:pPr>
        <w:spacing w:before="120" w:after="240"/>
        <w:rPr>
          <w:b/>
          <w:sz w:val="24"/>
          <w:szCs w:val="24"/>
        </w:rPr>
      </w:pPr>
      <w:r w:rsidRPr="00D73D5D">
        <w:rPr>
          <w:b/>
          <w:sz w:val="24"/>
          <w:szCs w:val="24"/>
        </w:rPr>
        <w:t>Verhaltungsmuster – Schablone</w:t>
      </w:r>
    </w:p>
    <w:p w14:paraId="0CEF36F9" w14:textId="51822039" w:rsidR="00D73D5D" w:rsidRDefault="00AF7959" w:rsidP="004343E7">
      <w:p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Die Verwendung </w:t>
      </w:r>
      <w:r w:rsidR="00BE7823">
        <w:rPr>
          <w:bCs/>
          <w:sz w:val="24"/>
          <w:szCs w:val="24"/>
        </w:rPr>
        <w:t>der</w:t>
      </w:r>
      <w:r>
        <w:rPr>
          <w:bCs/>
          <w:sz w:val="24"/>
          <w:szCs w:val="24"/>
        </w:rPr>
        <w:t xml:space="preserve"> Schablonemethode ermöglicht es Unterklassen </w:t>
      </w:r>
      <w:r w:rsidR="00BE7823">
        <w:rPr>
          <w:bCs/>
          <w:sz w:val="24"/>
          <w:szCs w:val="24"/>
        </w:rPr>
        <w:t>Kurs/</w:t>
      </w:r>
      <w:r>
        <w:rPr>
          <w:bCs/>
          <w:sz w:val="24"/>
          <w:szCs w:val="24"/>
        </w:rPr>
        <w:t>Prüfung</w:t>
      </w:r>
      <w:r w:rsidR="00BE7823">
        <w:rPr>
          <w:bCs/>
          <w:sz w:val="24"/>
          <w:szCs w:val="24"/>
        </w:rPr>
        <w:t>, sowie Teilnehmer/Dozent/Verwalter, bestimmte Schritte des Algorithmus zu implementieren, ohne die Struktur zu verändern.</w:t>
      </w:r>
      <w:r w:rsidR="007A1495">
        <w:rPr>
          <w:bCs/>
          <w:sz w:val="24"/>
          <w:szCs w:val="24"/>
        </w:rPr>
        <w:t xml:space="preserve"> </w:t>
      </w:r>
      <w:r w:rsidR="00D73D5D">
        <w:rPr>
          <w:bCs/>
          <w:sz w:val="24"/>
          <w:szCs w:val="24"/>
        </w:rPr>
        <w:t>Die abstrakten Klassen</w:t>
      </w:r>
      <w:r w:rsidR="007A1495">
        <w:rPr>
          <w:bCs/>
          <w:sz w:val="24"/>
          <w:szCs w:val="24"/>
        </w:rPr>
        <w:t xml:space="preserve"> werden </w:t>
      </w:r>
      <w:r w:rsidR="00D73D5D">
        <w:rPr>
          <w:bCs/>
          <w:sz w:val="24"/>
          <w:szCs w:val="24"/>
        </w:rPr>
        <w:t>sowohl</w:t>
      </w:r>
      <w:r w:rsidR="007A1495">
        <w:rPr>
          <w:bCs/>
          <w:sz w:val="24"/>
          <w:szCs w:val="24"/>
        </w:rPr>
        <w:t xml:space="preserve"> konkrete als auch abstrakte </w:t>
      </w:r>
      <w:r w:rsidR="00D73D5D">
        <w:rPr>
          <w:bCs/>
          <w:sz w:val="24"/>
          <w:szCs w:val="24"/>
        </w:rPr>
        <w:t>Methoden</w:t>
      </w:r>
      <w:r w:rsidR="007A1495">
        <w:rPr>
          <w:bCs/>
          <w:sz w:val="24"/>
          <w:szCs w:val="24"/>
        </w:rPr>
        <w:t xml:space="preserve"> </w:t>
      </w:r>
      <w:r w:rsidR="00D73D5D">
        <w:rPr>
          <w:bCs/>
          <w:sz w:val="24"/>
          <w:szCs w:val="24"/>
        </w:rPr>
        <w:t>definiert</w:t>
      </w:r>
      <w:r w:rsidR="007A1495">
        <w:rPr>
          <w:bCs/>
          <w:sz w:val="24"/>
          <w:szCs w:val="24"/>
        </w:rPr>
        <w:t xml:space="preserve">. In die Konkreten Methoden werden die </w:t>
      </w:r>
      <w:r w:rsidR="00D73D5D">
        <w:rPr>
          <w:bCs/>
          <w:sz w:val="24"/>
          <w:szCs w:val="24"/>
        </w:rPr>
        <w:t xml:space="preserve">Gemeinsamkeiten der Algorithmen implementiert. die Abstrakten Methoden dienen dazu, um unterschied der Algorithmen zu definieren, welche in die Subklassen implementiert wird. </w:t>
      </w:r>
      <w:r w:rsidR="00BE7823">
        <w:rPr>
          <w:bCs/>
          <w:sz w:val="24"/>
          <w:szCs w:val="24"/>
        </w:rPr>
        <w:t xml:space="preserve"> </w:t>
      </w:r>
    </w:p>
    <w:p w14:paraId="40DE4B3C" w14:textId="7ECCABFE" w:rsidR="00BE7823" w:rsidRDefault="00BE7823" w:rsidP="004343E7">
      <w:p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Diese ermöglicht uns zwei wichtige Punkte:</w:t>
      </w:r>
    </w:p>
    <w:p w14:paraId="27CEEB2A" w14:textId="14409817" w:rsidR="00BE7823" w:rsidRDefault="00BE7823" w:rsidP="00BE7823">
      <w:pPr>
        <w:pStyle w:val="Listenabsatz"/>
        <w:numPr>
          <w:ilvl w:val="0"/>
          <w:numId w:val="31"/>
        </w:num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Die Verdopplung von Code wird vermieden.</w:t>
      </w:r>
    </w:p>
    <w:p w14:paraId="036E10EC" w14:textId="73AAC1F3" w:rsidR="00BE7823" w:rsidRPr="00BE7823" w:rsidRDefault="00BE7823" w:rsidP="00BE7823">
      <w:pPr>
        <w:pStyle w:val="Listenabsatz"/>
        <w:numPr>
          <w:ilvl w:val="0"/>
          <w:numId w:val="31"/>
        </w:numPr>
        <w:spacing w:before="120"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Die Kontrolle um Erweiterungen durch Unterklassen.</w:t>
      </w:r>
    </w:p>
    <w:p w14:paraId="5362FD1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7934BA5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C9C3F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F6EEDE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DAACD8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C9C915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D8148E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3D738B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2A67F32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86A710A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67F583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E68DA3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787BFA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DD03D7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D1CE6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3E706C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0FCBCB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AE0950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4C1A0C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342E8DC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8EC1A9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34C4BE1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ABD4AC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AEA86A4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23C0D0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4CCC25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E49A7E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ABA35D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4B0172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27506CA" w14:textId="77777777" w:rsidR="00F1566C" w:rsidRP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E924221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Implementierung</w:t>
      </w:r>
    </w:p>
    <w:p w14:paraId="4BFFE885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14:paraId="33880BF6" w14:textId="77777777" w:rsidR="00AD6F03" w:rsidRDefault="00AD6F03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>
        <w:rPr>
          <w:b/>
          <w:sz w:val="32"/>
        </w:rPr>
        <w:t>Test</w:t>
      </w:r>
    </w:p>
    <w:p w14:paraId="053FA77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14:paraId="76079A6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CBB410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6BA7AB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B01A74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197B138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1A804F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5D468E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0C93D9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34C6AE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5ADD75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92BFFF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07D099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EDA2898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2540CB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D796701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57181FB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E946B4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2EE353C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62112DB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812AE93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FC01DFD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84B2B8E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56D2CCB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004520F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70CCF186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15A8710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08FC1B27" w14:textId="77777777"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14:paraId="4AAA4C55" w14:textId="77777777" w:rsidR="00F1566C" w:rsidRPr="00AD6F03" w:rsidRDefault="00F1566C" w:rsidP="00AD6F03">
      <w:pPr>
        <w:spacing w:before="120" w:after="240"/>
        <w:rPr>
          <w:b/>
          <w:sz w:val="32"/>
        </w:rPr>
      </w:pPr>
    </w:p>
    <w:p w14:paraId="023F41D2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Zusammenfassung</w:t>
      </w:r>
    </w:p>
    <w:p w14:paraId="4FCCC47E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14:paraId="7D9B003F" w14:textId="77777777"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14:paraId="3E656600" w14:textId="77777777" w:rsidR="005E24B5" w:rsidRPr="00310A46" w:rsidRDefault="005E24B5" w:rsidP="00310A46"/>
    <w:sectPr w:rsidR="005E24B5" w:rsidRPr="00310A46" w:rsidSect="00F1566C">
      <w:headerReference w:type="default" r:id="rId13"/>
      <w:footerReference w:type="default" r:id="rId14"/>
      <w:headerReference w:type="first" r:id="rId15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47C63" w14:textId="77777777" w:rsidR="001B3F04" w:rsidRDefault="001B3F04" w:rsidP="00C9793C">
      <w:pPr>
        <w:spacing w:after="0" w:line="240" w:lineRule="auto"/>
      </w:pPr>
      <w:r>
        <w:separator/>
      </w:r>
    </w:p>
  </w:endnote>
  <w:endnote w:type="continuationSeparator" w:id="0">
    <w:p w14:paraId="2A7350D3" w14:textId="77777777" w:rsidR="001B3F04" w:rsidRDefault="001B3F04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B5BF" w14:textId="77777777" w:rsidR="00FE4D20" w:rsidRPr="00D62070" w:rsidRDefault="00FE4D20" w:rsidP="005A0B59">
    <w:pPr>
      <w:pStyle w:val="Fuzeile"/>
    </w:pPr>
    <w:r w:rsidRPr="00306A45">
      <w:tab/>
    </w:r>
    <w:r w:rsidRPr="00306A45">
      <w:tab/>
    </w:r>
    <w:r w:rsidRPr="00D62070">
      <w:t xml:space="preserve">Seite </w:t>
    </w:r>
    <w:r w:rsidRPr="00D62070">
      <w:fldChar w:fldCharType="begin"/>
    </w:r>
    <w:r w:rsidRPr="00D62070">
      <w:instrText xml:space="preserve"> PAGE   \* MERGEFORMAT </w:instrText>
    </w:r>
    <w:r w:rsidRPr="00D62070">
      <w:fldChar w:fldCharType="separate"/>
    </w:r>
    <w:r>
      <w:rPr>
        <w:noProof/>
      </w:rPr>
      <w:t>5</w:t>
    </w:r>
    <w:r w:rsidRPr="00D62070">
      <w:fldChar w:fldCharType="end"/>
    </w:r>
    <w:r w:rsidRPr="00D62070">
      <w:t xml:space="preserve"> von </w:t>
    </w:r>
    <w:r w:rsidR="001B3F04">
      <w:fldChar w:fldCharType="begin"/>
    </w:r>
    <w:r w:rsidR="001B3F04">
      <w:instrText xml:space="preserve"> NUMPAGES   \* MERGEFORMAT </w:instrText>
    </w:r>
    <w:r w:rsidR="001B3F04">
      <w:fldChar w:fldCharType="separate"/>
    </w:r>
    <w:r>
      <w:rPr>
        <w:noProof/>
      </w:rPr>
      <w:t>5</w:t>
    </w:r>
    <w:r w:rsidR="001B3F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1F845" w14:textId="77777777" w:rsidR="001B3F04" w:rsidRDefault="001B3F04" w:rsidP="00C9793C">
      <w:pPr>
        <w:spacing w:after="0" w:line="240" w:lineRule="auto"/>
      </w:pPr>
      <w:r>
        <w:separator/>
      </w:r>
    </w:p>
  </w:footnote>
  <w:footnote w:type="continuationSeparator" w:id="0">
    <w:p w14:paraId="278C1B3D" w14:textId="77777777" w:rsidR="001B3F04" w:rsidRDefault="001B3F04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BB08F" w14:textId="77777777" w:rsidR="00FE4D20" w:rsidRDefault="00FE4D2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35AC9329" wp14:editId="38966C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AAA8" w14:textId="77777777" w:rsidR="00FE4D20" w:rsidRDefault="00FE4D20" w:rsidP="0036241F">
    <w:pPr>
      <w:pStyle w:val="Kopfzeile"/>
      <w:rPr>
        <w:rStyle w:val="Fett"/>
      </w:rPr>
    </w:pPr>
  </w:p>
  <w:p w14:paraId="171FCEB8" w14:textId="77777777" w:rsidR="00FE4D20" w:rsidRDefault="00FE4D20" w:rsidP="0036241F">
    <w:pPr>
      <w:pStyle w:val="Kopfzeile"/>
      <w:rPr>
        <w:rStyle w:val="Fett"/>
      </w:rPr>
    </w:pPr>
  </w:p>
  <w:p w14:paraId="3A4A1A99" w14:textId="77777777" w:rsidR="00FE4D20" w:rsidRDefault="00FE4D20" w:rsidP="0036241F">
    <w:pPr>
      <w:pStyle w:val="Kopfzeile"/>
      <w:rPr>
        <w:rStyle w:val="Fett"/>
      </w:rPr>
    </w:pPr>
  </w:p>
  <w:p w14:paraId="47EB2A6F" w14:textId="77777777" w:rsidR="00FE4D20" w:rsidRDefault="00FE4D20" w:rsidP="005E24B5">
    <w:pPr>
      <w:pStyle w:val="Kopfzeile"/>
      <w:ind w:firstLine="709"/>
      <w:rPr>
        <w:rStyle w:val="Fett"/>
      </w:rPr>
    </w:pPr>
  </w:p>
  <w:p w14:paraId="23C7CFC6" w14:textId="77777777" w:rsidR="00FE4D20" w:rsidRDefault="00FE4D20" w:rsidP="0036241F">
    <w:pPr>
      <w:pStyle w:val="Kopfzeile"/>
      <w:rPr>
        <w:rStyle w:val="Fett"/>
      </w:rPr>
    </w:pPr>
  </w:p>
  <w:p w14:paraId="437AA48A" w14:textId="77777777" w:rsidR="00FE4D20" w:rsidRDefault="00FE4D20" w:rsidP="0036241F">
    <w:pPr>
      <w:pStyle w:val="Kopfzeile"/>
    </w:pPr>
  </w:p>
  <w:p w14:paraId="53071228" w14:textId="77777777" w:rsidR="00FE4D20" w:rsidRDefault="00FE4D20" w:rsidP="0036241F">
    <w:pPr>
      <w:pStyle w:val="Kopfzeile"/>
    </w:pPr>
  </w:p>
  <w:p w14:paraId="51506212" w14:textId="77777777" w:rsidR="00FE4D20" w:rsidRDefault="00FE4D20" w:rsidP="0036241F">
    <w:pPr>
      <w:pStyle w:val="Kopfzeile"/>
    </w:pPr>
  </w:p>
  <w:p w14:paraId="13CF28B4" w14:textId="77777777" w:rsidR="00FE4D20" w:rsidRDefault="00FE4D20" w:rsidP="0036241F">
    <w:pPr>
      <w:pStyle w:val="Kopfzeile"/>
    </w:pPr>
  </w:p>
  <w:p w14:paraId="0D5944E8" w14:textId="77777777" w:rsidR="00FE4D20" w:rsidRDefault="00FE4D20" w:rsidP="0036241F">
    <w:pPr>
      <w:pStyle w:val="Kopfzeile"/>
    </w:pPr>
  </w:p>
  <w:p w14:paraId="34B51EA5" w14:textId="77777777" w:rsidR="00FE4D20" w:rsidRDefault="00FE4D20" w:rsidP="0036241F">
    <w:pPr>
      <w:pStyle w:val="Kopfzeile"/>
    </w:pPr>
  </w:p>
  <w:p w14:paraId="236579C8" w14:textId="77777777" w:rsidR="00FE4D20" w:rsidRDefault="00FE4D20" w:rsidP="0036241F">
    <w:pPr>
      <w:pStyle w:val="Kopfzeile"/>
    </w:pPr>
  </w:p>
  <w:p w14:paraId="06FDBF55" w14:textId="77777777" w:rsidR="00FE4D20" w:rsidRDefault="00FE4D20" w:rsidP="0036241F">
    <w:pPr>
      <w:pStyle w:val="Kopfzeile"/>
    </w:pPr>
  </w:p>
  <w:p w14:paraId="4FA1D2E8" w14:textId="77777777" w:rsidR="00FE4D20" w:rsidRDefault="00FE4D20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7DD7E2CF" wp14:editId="5E251B3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C13E9"/>
    <w:multiLevelType w:val="hybridMultilevel"/>
    <w:tmpl w:val="2362E2EE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0C762F3A"/>
    <w:multiLevelType w:val="hybridMultilevel"/>
    <w:tmpl w:val="0B400DA8"/>
    <w:lvl w:ilvl="0" w:tplc="A60EFE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481923"/>
    <w:multiLevelType w:val="hybridMultilevel"/>
    <w:tmpl w:val="F222946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0E59128E"/>
    <w:multiLevelType w:val="hybridMultilevel"/>
    <w:tmpl w:val="0A441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637713"/>
    <w:multiLevelType w:val="hybridMultilevel"/>
    <w:tmpl w:val="A8DA2658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15D3683A"/>
    <w:multiLevelType w:val="hybridMultilevel"/>
    <w:tmpl w:val="A44A4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D67D72"/>
    <w:multiLevelType w:val="hybridMultilevel"/>
    <w:tmpl w:val="B936D600"/>
    <w:lvl w:ilvl="0" w:tplc="0407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51808"/>
    <w:multiLevelType w:val="hybridMultilevel"/>
    <w:tmpl w:val="41527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A13868"/>
    <w:multiLevelType w:val="hybridMultilevel"/>
    <w:tmpl w:val="66901B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40058"/>
    <w:multiLevelType w:val="hybridMultilevel"/>
    <w:tmpl w:val="D74032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124265"/>
    <w:multiLevelType w:val="hybridMultilevel"/>
    <w:tmpl w:val="C1B61F2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CE6F9D"/>
    <w:multiLevelType w:val="hybridMultilevel"/>
    <w:tmpl w:val="5DF4E1F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F2660B"/>
    <w:multiLevelType w:val="hybridMultilevel"/>
    <w:tmpl w:val="F00EE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D6150"/>
    <w:multiLevelType w:val="hybridMultilevel"/>
    <w:tmpl w:val="8C6E0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3EF5"/>
    <w:multiLevelType w:val="hybridMultilevel"/>
    <w:tmpl w:val="0004F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21"/>
  </w:num>
  <w:num w:numId="15">
    <w:abstractNumId w:val="30"/>
  </w:num>
  <w:num w:numId="16">
    <w:abstractNumId w:val="29"/>
  </w:num>
  <w:num w:numId="17">
    <w:abstractNumId w:val="17"/>
  </w:num>
  <w:num w:numId="18">
    <w:abstractNumId w:val="11"/>
  </w:num>
  <w:num w:numId="19">
    <w:abstractNumId w:val="13"/>
  </w:num>
  <w:num w:numId="20">
    <w:abstractNumId w:val="15"/>
  </w:num>
  <w:num w:numId="21">
    <w:abstractNumId w:val="14"/>
  </w:num>
  <w:num w:numId="22">
    <w:abstractNumId w:val="25"/>
  </w:num>
  <w:num w:numId="23">
    <w:abstractNumId w:val="24"/>
  </w:num>
  <w:num w:numId="24">
    <w:abstractNumId w:val="22"/>
  </w:num>
  <w:num w:numId="25">
    <w:abstractNumId w:val="20"/>
  </w:num>
  <w:num w:numId="26">
    <w:abstractNumId w:val="27"/>
  </w:num>
  <w:num w:numId="27">
    <w:abstractNumId w:val="19"/>
  </w:num>
  <w:num w:numId="28">
    <w:abstractNumId w:val="16"/>
  </w:num>
  <w:num w:numId="29">
    <w:abstractNumId w:val="26"/>
  </w:num>
  <w:num w:numId="30">
    <w:abstractNumId w:val="2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1CA1"/>
    <w:rsid w:val="0000296C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1451A5"/>
    <w:rsid w:val="00163BFC"/>
    <w:rsid w:val="001754F9"/>
    <w:rsid w:val="001848FC"/>
    <w:rsid w:val="001A7933"/>
    <w:rsid w:val="001B28C6"/>
    <w:rsid w:val="001B3F04"/>
    <w:rsid w:val="001C2ADF"/>
    <w:rsid w:val="001D0516"/>
    <w:rsid w:val="0020282D"/>
    <w:rsid w:val="00235C69"/>
    <w:rsid w:val="00251A13"/>
    <w:rsid w:val="00286DDD"/>
    <w:rsid w:val="002934FA"/>
    <w:rsid w:val="00293EF5"/>
    <w:rsid w:val="002952D7"/>
    <w:rsid w:val="002B7129"/>
    <w:rsid w:val="002D39B8"/>
    <w:rsid w:val="003068D4"/>
    <w:rsid w:val="00306A45"/>
    <w:rsid w:val="00310A46"/>
    <w:rsid w:val="00334AFB"/>
    <w:rsid w:val="00344220"/>
    <w:rsid w:val="00357196"/>
    <w:rsid w:val="0036241F"/>
    <w:rsid w:val="00377BDF"/>
    <w:rsid w:val="00377EF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33733"/>
    <w:rsid w:val="004343E7"/>
    <w:rsid w:val="00443F82"/>
    <w:rsid w:val="004644E5"/>
    <w:rsid w:val="004830BB"/>
    <w:rsid w:val="004B45AB"/>
    <w:rsid w:val="004C440F"/>
    <w:rsid w:val="004D37C4"/>
    <w:rsid w:val="00540792"/>
    <w:rsid w:val="00542A55"/>
    <w:rsid w:val="00574940"/>
    <w:rsid w:val="00590E1D"/>
    <w:rsid w:val="00592EFA"/>
    <w:rsid w:val="005A0B59"/>
    <w:rsid w:val="005D47CB"/>
    <w:rsid w:val="005E24B5"/>
    <w:rsid w:val="00631B84"/>
    <w:rsid w:val="00674996"/>
    <w:rsid w:val="006F58CA"/>
    <w:rsid w:val="006F6B0D"/>
    <w:rsid w:val="00714BA7"/>
    <w:rsid w:val="00720056"/>
    <w:rsid w:val="0075160C"/>
    <w:rsid w:val="0076261F"/>
    <w:rsid w:val="00773A15"/>
    <w:rsid w:val="00797564"/>
    <w:rsid w:val="007A1495"/>
    <w:rsid w:val="007B0281"/>
    <w:rsid w:val="007B6FDB"/>
    <w:rsid w:val="007C190A"/>
    <w:rsid w:val="007C22AC"/>
    <w:rsid w:val="007D4E30"/>
    <w:rsid w:val="007F0062"/>
    <w:rsid w:val="00806611"/>
    <w:rsid w:val="00834721"/>
    <w:rsid w:val="0083494F"/>
    <w:rsid w:val="00846321"/>
    <w:rsid w:val="00855F18"/>
    <w:rsid w:val="00857A90"/>
    <w:rsid w:val="008879F4"/>
    <w:rsid w:val="00894039"/>
    <w:rsid w:val="008A7927"/>
    <w:rsid w:val="008C2546"/>
    <w:rsid w:val="008C3627"/>
    <w:rsid w:val="009274A2"/>
    <w:rsid w:val="009432FC"/>
    <w:rsid w:val="00945459"/>
    <w:rsid w:val="009A4E49"/>
    <w:rsid w:val="009D7683"/>
    <w:rsid w:val="009F37B1"/>
    <w:rsid w:val="00A15561"/>
    <w:rsid w:val="00A17130"/>
    <w:rsid w:val="00A3190D"/>
    <w:rsid w:val="00A47385"/>
    <w:rsid w:val="00AA7C84"/>
    <w:rsid w:val="00AC16D4"/>
    <w:rsid w:val="00AD1161"/>
    <w:rsid w:val="00AD27E4"/>
    <w:rsid w:val="00AD6F03"/>
    <w:rsid w:val="00AF1C3E"/>
    <w:rsid w:val="00AF7959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93409"/>
    <w:rsid w:val="00B9446E"/>
    <w:rsid w:val="00BA3C08"/>
    <w:rsid w:val="00BC63FF"/>
    <w:rsid w:val="00BD0AE4"/>
    <w:rsid w:val="00BD50CE"/>
    <w:rsid w:val="00BE7823"/>
    <w:rsid w:val="00C0668A"/>
    <w:rsid w:val="00C15DA4"/>
    <w:rsid w:val="00C216EA"/>
    <w:rsid w:val="00C9793C"/>
    <w:rsid w:val="00CB356D"/>
    <w:rsid w:val="00D01977"/>
    <w:rsid w:val="00D14D09"/>
    <w:rsid w:val="00D14DCF"/>
    <w:rsid w:val="00D15C3B"/>
    <w:rsid w:val="00D62070"/>
    <w:rsid w:val="00D62FDA"/>
    <w:rsid w:val="00D73D5D"/>
    <w:rsid w:val="00DB3280"/>
    <w:rsid w:val="00DC2CCA"/>
    <w:rsid w:val="00DE0125"/>
    <w:rsid w:val="00DE16C7"/>
    <w:rsid w:val="00DF40D3"/>
    <w:rsid w:val="00E150CC"/>
    <w:rsid w:val="00E54B75"/>
    <w:rsid w:val="00E61134"/>
    <w:rsid w:val="00E841B4"/>
    <w:rsid w:val="00EA32C6"/>
    <w:rsid w:val="00EA7414"/>
    <w:rsid w:val="00EC04B4"/>
    <w:rsid w:val="00EE0836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96ADD"/>
    <w:rsid w:val="00FA07F7"/>
    <w:rsid w:val="00FC035E"/>
    <w:rsid w:val="00FC3C4F"/>
    <w:rsid w:val="00FD0608"/>
    <w:rsid w:val="00FD0D22"/>
    <w:rsid w:val="00FD3D2C"/>
    <w:rsid w:val="00FD6B9F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DF5BC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3733"/>
    <w:pPr>
      <w:spacing w:before="240" w:line="259" w:lineRule="auto"/>
      <w:outlineLvl w:val="9"/>
    </w:pPr>
    <w:rPr>
      <w:b w:val="0"/>
      <w:color w:val="2E74B5" w:themeColor="accent1" w:themeShade="BF"/>
      <w:sz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B6DA4-31A2-4C4F-BA0A-C04B8318EA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5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</Template>
  <TotalTime>0</TotalTime>
  <Pages>1</Pages>
  <Words>645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Abdessamad Aouam</cp:lastModifiedBy>
  <cp:revision>14</cp:revision>
  <cp:lastPrinted>2020-07-03T12:27:00Z</cp:lastPrinted>
  <dcterms:created xsi:type="dcterms:W3CDTF">2020-07-03T10:03:00Z</dcterms:created>
  <dcterms:modified xsi:type="dcterms:W3CDTF">2020-08-06T19:26:00Z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