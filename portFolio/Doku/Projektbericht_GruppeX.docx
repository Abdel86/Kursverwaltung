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68571" w14:textId="77777777" w:rsidR="00945459" w:rsidRDefault="005E24B5" w:rsidP="004644E5">
      <w:pPr>
        <w:pStyle w:val="Titel2"/>
      </w:pPr>
      <w:r>
        <w:t>Internetserver-programmierung</w:t>
      </w:r>
    </w:p>
    <w:p w14:paraId="74CA1F95" w14:textId="77777777" w:rsidR="005E24B5" w:rsidRPr="005E24B5" w:rsidRDefault="005E24B5" w:rsidP="005E24B5"/>
    <w:p w14:paraId="092A87AD" w14:textId="77777777" w:rsidR="00FA07F7" w:rsidRPr="00540792" w:rsidRDefault="005E24B5" w:rsidP="009D7683">
      <w:pPr>
        <w:pStyle w:val="Untertitel"/>
        <w:rPr>
          <w:sz w:val="30"/>
          <w:szCs w:val="30"/>
        </w:rPr>
      </w:pPr>
      <w:r w:rsidRPr="00540792">
        <w:rPr>
          <w:sz w:val="30"/>
          <w:szCs w:val="30"/>
        </w:rPr>
        <w:t>Projekt</w:t>
      </w:r>
      <w:r w:rsidR="00F1566C">
        <w:rPr>
          <w:sz w:val="30"/>
          <w:szCs w:val="30"/>
        </w:rPr>
        <w:t>bericht</w:t>
      </w:r>
      <w:r w:rsidR="00540792" w:rsidRPr="00540792">
        <w:rPr>
          <w:sz w:val="30"/>
          <w:szCs w:val="30"/>
        </w:rPr>
        <w:t xml:space="preserve"> </w:t>
      </w:r>
      <w:r w:rsidRPr="00540792">
        <w:rPr>
          <w:sz w:val="30"/>
          <w:szCs w:val="30"/>
        </w:rPr>
        <w:t xml:space="preserve">im Rahmen der Portfolio-Prüfung </w:t>
      </w:r>
      <w:proofErr w:type="spellStart"/>
      <w:r w:rsidRPr="00540792">
        <w:rPr>
          <w:sz w:val="30"/>
          <w:szCs w:val="30"/>
        </w:rPr>
        <w:t>SoSe</w:t>
      </w:r>
      <w:proofErr w:type="spellEnd"/>
      <w:r w:rsidRPr="00540792">
        <w:rPr>
          <w:sz w:val="30"/>
          <w:szCs w:val="30"/>
        </w:rPr>
        <w:t xml:space="preserve"> 2020</w:t>
      </w:r>
    </w:p>
    <w:p w14:paraId="3FA3A4BB" w14:textId="31B2EF38" w:rsidR="00540792" w:rsidRDefault="005E24B5" w:rsidP="00F1566C">
      <w:pPr>
        <w:pBdr>
          <w:bottom w:val="single" w:sz="6" w:space="1" w:color="auto"/>
        </w:pBdr>
        <w:rPr>
          <w:b/>
          <w:caps/>
          <w:color w:val="E4003A"/>
          <w:sz w:val="30"/>
          <w:szCs w:val="30"/>
        </w:rPr>
      </w:pPr>
      <w:r w:rsidRPr="00540792">
        <w:rPr>
          <w:b/>
          <w:caps/>
          <w:color w:val="E4003A"/>
          <w:sz w:val="30"/>
          <w:szCs w:val="30"/>
        </w:rPr>
        <w:t xml:space="preserve">. Zeitraum: </w:t>
      </w:r>
      <w:r w:rsidR="00AD6F03">
        <w:rPr>
          <w:b/>
          <w:caps/>
          <w:color w:val="E4003A"/>
          <w:sz w:val="30"/>
          <w:szCs w:val="30"/>
        </w:rPr>
        <w:t>20</w:t>
      </w:r>
      <w:r w:rsidRPr="00540792">
        <w:rPr>
          <w:b/>
          <w:caps/>
          <w:color w:val="E4003A"/>
          <w:sz w:val="30"/>
          <w:szCs w:val="30"/>
        </w:rPr>
        <w:t xml:space="preserve">.07.2020 – </w:t>
      </w:r>
      <w:r w:rsidR="00AD6F03">
        <w:rPr>
          <w:b/>
          <w:caps/>
          <w:color w:val="E4003A"/>
          <w:sz w:val="30"/>
          <w:szCs w:val="30"/>
        </w:rPr>
        <w:t>16</w:t>
      </w:r>
      <w:r w:rsidRPr="00540792">
        <w:rPr>
          <w:b/>
          <w:caps/>
          <w:color w:val="E4003A"/>
          <w:sz w:val="30"/>
          <w:szCs w:val="30"/>
        </w:rPr>
        <w:t>.08.2020</w:t>
      </w:r>
    </w:p>
    <w:p w14:paraId="03F36C35" w14:textId="77777777" w:rsidR="00F1566C" w:rsidRDefault="00F1566C" w:rsidP="00F1566C">
      <w:pPr>
        <w:pBdr>
          <w:bottom w:val="single" w:sz="6" w:space="1" w:color="auto"/>
        </w:pBdr>
        <w:rPr>
          <w:b/>
          <w:caps/>
          <w:color w:val="E4003A"/>
          <w:sz w:val="30"/>
          <w:szCs w:val="30"/>
        </w:rPr>
      </w:pPr>
    </w:p>
    <w:p w14:paraId="2C8AF1AA" w14:textId="7B76BD8D" w:rsidR="00540792" w:rsidRPr="00F1566C" w:rsidRDefault="00F1566C" w:rsidP="00F1566C">
      <w:pPr>
        <w:pStyle w:val="Listenabsatz"/>
        <w:spacing w:before="120" w:after="120"/>
        <w:ind w:left="0"/>
        <w:contextualSpacing w:val="0"/>
        <w:rPr>
          <w:b/>
          <w:sz w:val="32"/>
        </w:rPr>
      </w:pPr>
      <w:r w:rsidRPr="00F1566C">
        <w:rPr>
          <w:b/>
          <w:sz w:val="32"/>
        </w:rPr>
        <w:t xml:space="preserve">Gruppe </w:t>
      </w:r>
      <w:r w:rsidR="00377BDF">
        <w:rPr>
          <w:b/>
          <w:sz w:val="32"/>
        </w:rPr>
        <w:t>3</w:t>
      </w:r>
    </w:p>
    <w:p w14:paraId="6965DA60" w14:textId="07B666E1" w:rsidR="00F1566C" w:rsidRPr="00F1566C" w:rsidRDefault="00F1566C" w:rsidP="00F1566C">
      <w:pPr>
        <w:pStyle w:val="Listenabsatz"/>
        <w:spacing w:before="120" w:after="120"/>
        <w:ind w:left="0"/>
        <w:contextualSpacing w:val="0"/>
        <w:rPr>
          <w:b/>
          <w:sz w:val="32"/>
        </w:rPr>
      </w:pPr>
      <w:r w:rsidRPr="00F1566C">
        <w:rPr>
          <w:b/>
          <w:sz w:val="32"/>
        </w:rPr>
        <w:t xml:space="preserve">Gruppenmitglied: </w:t>
      </w:r>
      <w:r w:rsidR="00377BDF">
        <w:rPr>
          <w:b/>
          <w:sz w:val="32"/>
        </w:rPr>
        <w:t>Abdessamad Aouam</w:t>
      </w:r>
    </w:p>
    <w:p w14:paraId="037789FE" w14:textId="4AFFE394" w:rsidR="00F1566C" w:rsidRPr="00F1566C" w:rsidRDefault="00F1566C" w:rsidP="00F1566C">
      <w:pPr>
        <w:pStyle w:val="Listenabsatz"/>
        <w:spacing w:before="120" w:after="120"/>
        <w:ind w:left="0"/>
        <w:contextualSpacing w:val="0"/>
        <w:rPr>
          <w:b/>
          <w:sz w:val="32"/>
        </w:rPr>
      </w:pPr>
      <w:r w:rsidRPr="00F1566C">
        <w:rPr>
          <w:b/>
          <w:sz w:val="32"/>
        </w:rPr>
        <w:t xml:space="preserve">Gruppenmitglied: </w:t>
      </w:r>
      <w:r w:rsidR="00377BDF">
        <w:rPr>
          <w:b/>
          <w:sz w:val="32"/>
        </w:rPr>
        <w:t xml:space="preserve">Tonio </w:t>
      </w:r>
      <w:proofErr w:type="spellStart"/>
      <w:r w:rsidR="00377BDF">
        <w:rPr>
          <w:b/>
          <w:sz w:val="32"/>
        </w:rPr>
        <w:t>Anantharaj</w:t>
      </w:r>
      <w:proofErr w:type="spellEnd"/>
    </w:p>
    <w:p w14:paraId="1BF58515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34FF25C3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3B5866FB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49738D6A" w14:textId="502F9EBE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4DE9C97F" w14:textId="1CE3EB40" w:rsidR="006A7E23" w:rsidRDefault="006A7E23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6EC4AF1E" w14:textId="0A7F0CEF" w:rsidR="006A7E23" w:rsidRDefault="006A7E23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471FEA31" w14:textId="2E682A93" w:rsidR="006A7E23" w:rsidRDefault="006A7E23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6D361BE5" w14:textId="4FD91FDE" w:rsidR="006A7E23" w:rsidRDefault="006A7E23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57A87544" w14:textId="74A7A7F0" w:rsidR="006A7E23" w:rsidRDefault="006A7E23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5EE29427" w14:textId="355A80A6" w:rsidR="006A7E23" w:rsidRDefault="006A7E23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6C062A08" w14:textId="43876AEB" w:rsidR="006A7E23" w:rsidRDefault="006A7E23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3D1D9682" w14:textId="3323CA9A" w:rsidR="006A7E23" w:rsidRDefault="006A7E23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7F203375" w14:textId="11631494" w:rsidR="006A7E23" w:rsidRDefault="006A7E23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21193C06" w14:textId="602065E1" w:rsidR="006A7E23" w:rsidRDefault="006A7E23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55F14F50" w14:textId="257CA374" w:rsidR="006A7E23" w:rsidRDefault="006A7E23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3997687E" w14:textId="00906AF7" w:rsidR="006A7E23" w:rsidRDefault="006A7E23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3F643A41" w14:textId="77777777" w:rsidR="006A7E23" w:rsidRDefault="006A7E23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7104FA5D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sdt>
      <w:sdtPr>
        <w:rPr>
          <w:rFonts w:ascii="Roboto Thin" w:eastAsiaTheme="minorHAnsi" w:hAnsi="Roboto Thin" w:cs="Times New Roman (Überschriften"/>
          <w:b/>
          <w:bCs/>
          <w:color w:val="000000" w:themeColor="text1"/>
          <w:sz w:val="24"/>
          <w:lang w:eastAsia="en-US"/>
        </w:rPr>
        <w:id w:val="214384229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 w:val="0"/>
          <w:bCs w:val="0"/>
          <w:noProof/>
          <w:color w:val="auto"/>
          <w:sz w:val="22"/>
          <w:szCs w:val="22"/>
        </w:rPr>
      </w:sdtEndPr>
      <w:sdtContent>
        <w:p w14:paraId="30096AAD" w14:textId="77777777" w:rsidR="006A7E23" w:rsidRPr="00CF3830" w:rsidRDefault="006A7E23" w:rsidP="006A7E23">
          <w:pPr>
            <w:pStyle w:val="Inhaltsverzeichnisberschrift"/>
            <w:spacing w:line="240" w:lineRule="auto"/>
            <w:rPr>
              <w:rFonts w:ascii="Roboto" w:hAnsi="Roboto" w:cs="Times New Roman (Überschriften"/>
            </w:rPr>
          </w:pPr>
          <w:r w:rsidRPr="00CF3830">
            <w:rPr>
              <w:rFonts w:ascii="Roboto" w:hAnsi="Roboto" w:cs="Times New Roman (Überschriften"/>
            </w:rPr>
            <w:t>Inhaltsverzeichnis</w:t>
          </w:r>
        </w:p>
        <w:p w14:paraId="2A342330" w14:textId="1FB270B6" w:rsidR="006A7E23" w:rsidRDefault="006A7E23" w:rsidP="006A7E23">
          <w:pPr>
            <w:pStyle w:val="Verzeichnis1"/>
            <w:tabs>
              <w:tab w:val="right" w:leader="dot" w:pos="9056"/>
            </w:tabs>
            <w:rPr>
              <w:rFonts w:eastAsiaTheme="minorEastAsia"/>
              <w:i/>
              <w:iCs/>
              <w:noProof/>
              <w:sz w:val="24"/>
              <w:szCs w:val="24"/>
              <w:lang w:eastAsia="de-DE"/>
            </w:rPr>
          </w:pPr>
          <w:r w:rsidRPr="00CF3830">
            <w:rPr>
              <w:rFonts w:ascii="Roboto" w:hAnsi="Roboto" w:cs="Calibri (Textkörper)"/>
              <w:bCs/>
              <w:i/>
            </w:rPr>
            <w:fldChar w:fldCharType="begin"/>
          </w:r>
          <w:r w:rsidRPr="00CF3830">
            <w:rPr>
              <w:rFonts w:ascii="Roboto" w:hAnsi="Roboto" w:cs="Calibri (Textkörper)"/>
              <w:i/>
            </w:rPr>
            <w:instrText xml:space="preserve"> TOC \o "1-3" \h \z \u </w:instrText>
          </w:r>
          <w:r w:rsidRPr="00CF3830">
            <w:rPr>
              <w:rFonts w:ascii="Roboto" w:hAnsi="Roboto" w:cs="Calibri (Textkörper)"/>
              <w:bCs/>
              <w:i/>
            </w:rPr>
            <w:fldChar w:fldCharType="separate"/>
          </w:r>
        </w:p>
        <w:p w14:paraId="4E203BC3" w14:textId="7AEFBC72" w:rsidR="006A7E23" w:rsidRDefault="006A7E23" w:rsidP="006A7E23">
          <w:pPr>
            <w:pStyle w:val="Verzeichnis2"/>
            <w:numPr>
              <w:ilvl w:val="0"/>
              <w:numId w:val="32"/>
            </w:numPr>
            <w:tabs>
              <w:tab w:val="right" w:leader="dot" w:pos="9056"/>
            </w:tabs>
            <w:rPr>
              <w:rFonts w:eastAsiaTheme="minorEastAsia"/>
              <w:smallCaps/>
              <w:noProof/>
              <w:sz w:val="24"/>
              <w:szCs w:val="24"/>
              <w:lang w:eastAsia="de-DE"/>
            </w:rPr>
          </w:pPr>
          <w:hyperlink w:anchor="_Toc47095417" w:history="1">
            <w:r>
              <w:rPr>
                <w:rStyle w:val="Hyperlink"/>
                <w:rFonts w:ascii="Times New Roman" w:eastAsia="Times New Roman" w:hAnsi="Times New Roman" w:cs="Times New Roman"/>
                <w:noProof/>
                <w:shd w:val="clear" w:color="auto" w:fill="FFFFFF"/>
                <w:lang w:eastAsia="de-DE"/>
              </w:rPr>
              <w:t>Spezifikation</w:t>
            </w:r>
            <w:r>
              <w:rPr>
                <w:noProof/>
                <w:webHidden/>
              </w:rPr>
              <w:tab/>
            </w:r>
            <w:r w:rsidR="00F4484A">
              <w:rPr>
                <w:noProof/>
                <w:webHidden/>
              </w:rPr>
              <w:t>3</w:t>
            </w:r>
          </w:hyperlink>
        </w:p>
        <w:p w14:paraId="45A185CD" w14:textId="30F521A7" w:rsidR="006A7E23" w:rsidRDefault="006A7E23" w:rsidP="006A7E23">
          <w:pPr>
            <w:pStyle w:val="Verzeichnis3"/>
            <w:tabs>
              <w:tab w:val="right" w:leader="dot" w:pos="9056"/>
            </w:tabs>
            <w:rPr>
              <w:rFonts w:eastAsiaTheme="minorEastAsia"/>
              <w:i/>
              <w:iCs/>
              <w:noProof/>
              <w:sz w:val="24"/>
              <w:szCs w:val="24"/>
              <w:lang w:eastAsia="de-DE"/>
            </w:rPr>
          </w:pPr>
          <w:hyperlink w:anchor="_Toc47095418" w:history="1">
            <w:r>
              <w:rPr>
                <w:rStyle w:val="Hyperlink"/>
                <w:noProof/>
                <w:lang w:eastAsia="de-DE"/>
              </w:rPr>
              <w:t>1-1 Benutzergruppen</w:t>
            </w:r>
            <w:r>
              <w:rPr>
                <w:noProof/>
                <w:webHidden/>
              </w:rPr>
              <w:tab/>
            </w:r>
            <w:r w:rsidR="00F4484A">
              <w:rPr>
                <w:noProof/>
                <w:webHidden/>
              </w:rPr>
              <w:t>3</w:t>
            </w:r>
          </w:hyperlink>
        </w:p>
        <w:p w14:paraId="6096DAC5" w14:textId="1C1122C7" w:rsidR="006A7E23" w:rsidRDefault="006A7E23" w:rsidP="006A7E23">
          <w:pPr>
            <w:pStyle w:val="Verzeichnis3"/>
            <w:tabs>
              <w:tab w:val="right" w:leader="dot" w:pos="9056"/>
            </w:tabs>
            <w:rPr>
              <w:rFonts w:eastAsiaTheme="minorEastAsia"/>
              <w:i/>
              <w:iCs/>
              <w:noProof/>
              <w:sz w:val="24"/>
              <w:szCs w:val="24"/>
              <w:lang w:eastAsia="de-DE"/>
            </w:rPr>
          </w:pPr>
          <w:hyperlink w:anchor="_Toc47095419" w:history="1">
            <w:r w:rsidR="002F1EBC">
              <w:rPr>
                <w:rStyle w:val="Hyperlink"/>
                <w:noProof/>
                <w:lang w:eastAsia="de-DE"/>
              </w:rPr>
              <w:t>1-2 Funktionale Anforderungen</w:t>
            </w:r>
            <w:r>
              <w:rPr>
                <w:noProof/>
                <w:webHidden/>
              </w:rPr>
              <w:tab/>
            </w:r>
            <w:r w:rsidR="00F4484A">
              <w:rPr>
                <w:noProof/>
                <w:webHidden/>
              </w:rPr>
              <w:t>4</w:t>
            </w:r>
          </w:hyperlink>
        </w:p>
        <w:p w14:paraId="1653947B" w14:textId="586C68C7" w:rsidR="006A7E23" w:rsidRDefault="006A7E23" w:rsidP="006A7E23">
          <w:pPr>
            <w:pStyle w:val="Verzeichnis3"/>
            <w:tabs>
              <w:tab w:val="right" w:leader="dot" w:pos="9056"/>
            </w:tabs>
            <w:rPr>
              <w:rFonts w:eastAsiaTheme="minorEastAsia"/>
              <w:i/>
              <w:iCs/>
              <w:noProof/>
              <w:sz w:val="24"/>
              <w:szCs w:val="24"/>
              <w:lang w:eastAsia="de-DE"/>
            </w:rPr>
          </w:pPr>
          <w:hyperlink w:anchor="_Toc47095420" w:history="1">
            <w:r w:rsidR="002F1EBC">
              <w:rPr>
                <w:rStyle w:val="Hyperlink"/>
                <w:noProof/>
                <w:lang w:eastAsia="de-DE"/>
              </w:rPr>
              <w:t>1-3 Nicht Funktionale Anforderungen</w:t>
            </w:r>
            <w:r>
              <w:rPr>
                <w:noProof/>
                <w:webHidden/>
              </w:rPr>
              <w:tab/>
            </w:r>
            <w:r w:rsidR="00F4484A">
              <w:rPr>
                <w:noProof/>
                <w:webHidden/>
              </w:rPr>
              <w:t>5</w:t>
            </w:r>
          </w:hyperlink>
        </w:p>
        <w:p w14:paraId="1F73EF27" w14:textId="5FCBCDD2" w:rsidR="006A7E23" w:rsidRDefault="006A7E23" w:rsidP="002F1EBC">
          <w:pPr>
            <w:pStyle w:val="Verzeichnis3"/>
            <w:numPr>
              <w:ilvl w:val="0"/>
              <w:numId w:val="32"/>
            </w:numPr>
            <w:tabs>
              <w:tab w:val="right" w:leader="dot" w:pos="9056"/>
            </w:tabs>
            <w:rPr>
              <w:rFonts w:eastAsiaTheme="minorEastAsia"/>
              <w:i/>
              <w:iCs/>
              <w:noProof/>
              <w:sz w:val="24"/>
              <w:szCs w:val="24"/>
              <w:lang w:eastAsia="de-DE"/>
            </w:rPr>
          </w:pPr>
          <w:hyperlink w:anchor="_Toc47095421" w:history="1">
            <w:r w:rsidR="002F1EBC">
              <w:rPr>
                <w:rStyle w:val="Hyperlink"/>
                <w:noProof/>
                <w:lang w:eastAsia="de-DE"/>
              </w:rPr>
              <w:t>Entwurf</w:t>
            </w:r>
            <w:r>
              <w:rPr>
                <w:noProof/>
                <w:webHidden/>
              </w:rPr>
              <w:tab/>
            </w:r>
            <w:r w:rsidR="00F4484A">
              <w:rPr>
                <w:noProof/>
                <w:webHidden/>
              </w:rPr>
              <w:t>6</w:t>
            </w:r>
          </w:hyperlink>
        </w:p>
        <w:p w14:paraId="3DAA750C" w14:textId="301612C1" w:rsidR="006A7E23" w:rsidRDefault="006A7E23" w:rsidP="006A7E23">
          <w:pPr>
            <w:pStyle w:val="Verzeichnis3"/>
            <w:tabs>
              <w:tab w:val="right" w:leader="dot" w:pos="9056"/>
            </w:tabs>
            <w:rPr>
              <w:noProof/>
            </w:rPr>
          </w:pPr>
          <w:hyperlink w:anchor="_Toc47095422" w:history="1">
            <w:r w:rsidR="002F1EBC">
              <w:rPr>
                <w:rStyle w:val="Hyperlink"/>
                <w:noProof/>
                <w:lang w:eastAsia="de-DE"/>
              </w:rPr>
              <w:t>2-1 Klassendiagramm</w:t>
            </w:r>
            <w:r>
              <w:rPr>
                <w:noProof/>
                <w:webHidden/>
              </w:rPr>
              <w:tab/>
            </w:r>
            <w:r w:rsidR="00F4484A">
              <w:rPr>
                <w:noProof/>
                <w:webHidden/>
              </w:rPr>
              <w:t>6</w:t>
            </w:r>
          </w:hyperlink>
        </w:p>
        <w:p w14:paraId="2D9B64E8" w14:textId="25EF8430" w:rsidR="002F1EBC" w:rsidRDefault="002F1EBC" w:rsidP="002F1EBC">
          <w:pPr>
            <w:pStyle w:val="Verzeichnis3"/>
            <w:tabs>
              <w:tab w:val="right" w:leader="dot" w:pos="9056"/>
            </w:tabs>
            <w:rPr>
              <w:noProof/>
            </w:rPr>
          </w:pPr>
          <w:hyperlink w:anchor="_Toc47095422" w:history="1">
            <w:r>
              <w:rPr>
                <w:rStyle w:val="Hyperlink"/>
                <w:noProof/>
                <w:lang w:eastAsia="de-DE"/>
              </w:rPr>
              <w:t>2-</w:t>
            </w:r>
            <w:r>
              <w:rPr>
                <w:rStyle w:val="Hyperlink"/>
                <w:noProof/>
                <w:lang w:eastAsia="de-DE"/>
              </w:rPr>
              <w:t>2</w:t>
            </w:r>
            <w:r>
              <w:rPr>
                <w:rStyle w:val="Hyperlink"/>
                <w:noProof/>
                <w:lang w:eastAsia="de-DE"/>
              </w:rPr>
              <w:t xml:space="preserve"> </w:t>
            </w:r>
            <w:r>
              <w:rPr>
                <w:rStyle w:val="Hyperlink"/>
                <w:noProof/>
                <w:lang w:eastAsia="de-DE"/>
              </w:rPr>
              <w:t>Entwurfmustereinsatz</w:t>
            </w:r>
            <w:r>
              <w:rPr>
                <w:noProof/>
                <w:webHidden/>
              </w:rPr>
              <w:tab/>
            </w:r>
            <w:r w:rsidR="00F4484A">
              <w:rPr>
                <w:noProof/>
                <w:webHidden/>
              </w:rPr>
              <w:t>8</w:t>
            </w:r>
          </w:hyperlink>
        </w:p>
        <w:p w14:paraId="60B4A866" w14:textId="00BB640D" w:rsidR="00314BC3" w:rsidRDefault="00314BC3" w:rsidP="00314BC3">
          <w:pPr>
            <w:pStyle w:val="Verzeichnis3"/>
            <w:numPr>
              <w:ilvl w:val="0"/>
              <w:numId w:val="32"/>
            </w:numPr>
            <w:tabs>
              <w:tab w:val="right" w:leader="dot" w:pos="9056"/>
            </w:tabs>
            <w:rPr>
              <w:rFonts w:eastAsiaTheme="minorEastAsia"/>
              <w:i/>
              <w:iCs/>
              <w:noProof/>
              <w:sz w:val="24"/>
              <w:szCs w:val="24"/>
              <w:lang w:eastAsia="de-DE"/>
            </w:rPr>
          </w:pPr>
          <w:hyperlink w:anchor="_Toc47095421" w:history="1">
            <w:r>
              <w:rPr>
                <w:rStyle w:val="Hyperlink"/>
                <w:noProof/>
                <w:lang w:eastAsia="de-DE"/>
              </w:rPr>
              <w:t>Implementierung</w:t>
            </w:r>
            <w:r>
              <w:rPr>
                <w:noProof/>
                <w:webHidden/>
              </w:rPr>
              <w:tab/>
            </w:r>
            <w:r w:rsidR="00F4484A">
              <w:rPr>
                <w:noProof/>
                <w:webHidden/>
              </w:rPr>
              <w:t>9</w:t>
            </w:r>
          </w:hyperlink>
        </w:p>
        <w:p w14:paraId="3DE5B4FB" w14:textId="2519FB87" w:rsidR="006665C3" w:rsidRPr="006665C3" w:rsidRDefault="00314BC3" w:rsidP="006665C3">
          <w:pPr>
            <w:pStyle w:val="Verzeichnis3"/>
            <w:tabs>
              <w:tab w:val="right" w:leader="dot" w:pos="9056"/>
            </w:tabs>
            <w:rPr>
              <w:noProof/>
            </w:rPr>
          </w:pPr>
          <w:hyperlink w:anchor="_Toc47095422" w:history="1">
            <w:r>
              <w:rPr>
                <w:rStyle w:val="Hyperlink"/>
                <w:noProof/>
                <w:lang w:eastAsia="de-DE"/>
              </w:rPr>
              <w:t>3-1 Screenshots</w:t>
            </w:r>
            <w:r>
              <w:rPr>
                <w:noProof/>
                <w:webHidden/>
              </w:rPr>
              <w:tab/>
            </w:r>
            <w:r w:rsidR="00F4484A">
              <w:rPr>
                <w:noProof/>
                <w:webHidden/>
              </w:rPr>
              <w:t>9</w:t>
            </w:r>
          </w:hyperlink>
        </w:p>
        <w:p w14:paraId="4910F0D1" w14:textId="2FBF07C0" w:rsidR="00314BC3" w:rsidRDefault="00314BC3" w:rsidP="00314BC3">
          <w:pPr>
            <w:pStyle w:val="Verzeichnis3"/>
            <w:tabs>
              <w:tab w:val="right" w:leader="dot" w:pos="9056"/>
            </w:tabs>
            <w:rPr>
              <w:noProof/>
            </w:rPr>
          </w:pPr>
          <w:hyperlink w:anchor="_Toc47095422" w:history="1">
            <w:r w:rsidR="006665C3">
              <w:rPr>
                <w:rStyle w:val="Hyperlink"/>
                <w:noProof/>
                <w:lang w:eastAsia="de-DE"/>
              </w:rPr>
              <w:t>3-2</w:t>
            </w:r>
            <w:r>
              <w:rPr>
                <w:rStyle w:val="Hyperlink"/>
                <w:noProof/>
                <w:lang w:eastAsia="de-DE"/>
              </w:rPr>
              <w:t xml:space="preserve"> </w:t>
            </w:r>
            <w:r w:rsidR="006665C3">
              <w:rPr>
                <w:rStyle w:val="Hyperlink"/>
                <w:noProof/>
                <w:lang w:eastAsia="de-DE"/>
              </w:rPr>
              <w:t>Frameworks</w:t>
            </w:r>
            <w:r>
              <w:rPr>
                <w:noProof/>
                <w:webHidden/>
              </w:rPr>
              <w:tab/>
            </w:r>
            <w:r w:rsidR="00F4484A">
              <w:rPr>
                <w:noProof/>
                <w:webHidden/>
              </w:rPr>
              <w:t>12</w:t>
            </w:r>
          </w:hyperlink>
        </w:p>
        <w:p w14:paraId="4178DCD9" w14:textId="07655330" w:rsidR="00314BC3" w:rsidRDefault="00314BC3" w:rsidP="00314BC3">
          <w:pPr>
            <w:pStyle w:val="Verzeichnis3"/>
            <w:numPr>
              <w:ilvl w:val="0"/>
              <w:numId w:val="32"/>
            </w:numPr>
            <w:tabs>
              <w:tab w:val="right" w:leader="dot" w:pos="9056"/>
            </w:tabs>
            <w:rPr>
              <w:rFonts w:eastAsiaTheme="minorEastAsia"/>
              <w:i/>
              <w:iCs/>
              <w:noProof/>
              <w:sz w:val="24"/>
              <w:szCs w:val="24"/>
              <w:lang w:eastAsia="de-DE"/>
            </w:rPr>
          </w:pPr>
          <w:hyperlink w:anchor="_Toc47095421" w:history="1">
            <w:r w:rsidR="006665C3">
              <w:rPr>
                <w:rStyle w:val="Hyperlink"/>
                <w:noProof/>
                <w:lang w:eastAsia="de-DE"/>
              </w:rPr>
              <w:t>Zusammenfassung</w:t>
            </w:r>
            <w:r>
              <w:rPr>
                <w:noProof/>
                <w:webHidden/>
              </w:rPr>
              <w:tab/>
            </w:r>
            <w:r w:rsidR="00F4484A">
              <w:rPr>
                <w:noProof/>
                <w:webHidden/>
              </w:rPr>
              <w:t>13</w:t>
            </w:r>
          </w:hyperlink>
        </w:p>
        <w:p w14:paraId="54BD59A8" w14:textId="793DD24E" w:rsidR="00314BC3" w:rsidRDefault="00314BC3" w:rsidP="00314BC3">
          <w:pPr>
            <w:pStyle w:val="Verzeichnis3"/>
            <w:tabs>
              <w:tab w:val="right" w:leader="dot" w:pos="9056"/>
            </w:tabs>
            <w:rPr>
              <w:noProof/>
            </w:rPr>
          </w:pPr>
          <w:hyperlink w:anchor="_Toc47095422" w:history="1">
            <w:r w:rsidR="006D5039">
              <w:rPr>
                <w:rStyle w:val="Hyperlink"/>
                <w:noProof/>
                <w:lang w:eastAsia="de-DE"/>
              </w:rPr>
              <w:t>4-1 Aufgabenteilung</w:t>
            </w:r>
            <w:r>
              <w:rPr>
                <w:noProof/>
                <w:webHidden/>
              </w:rPr>
              <w:tab/>
            </w:r>
            <w:r w:rsidR="00F4484A">
              <w:rPr>
                <w:noProof/>
                <w:webHidden/>
              </w:rPr>
              <w:t>13</w:t>
            </w:r>
          </w:hyperlink>
        </w:p>
        <w:p w14:paraId="32D9984E" w14:textId="151119E3" w:rsidR="00314BC3" w:rsidRPr="00314BC3" w:rsidRDefault="00314BC3" w:rsidP="00314BC3">
          <w:pPr>
            <w:pStyle w:val="Verzeichnis3"/>
            <w:tabs>
              <w:tab w:val="right" w:leader="dot" w:pos="9056"/>
            </w:tabs>
            <w:rPr>
              <w:rFonts w:eastAsiaTheme="minorEastAsia"/>
              <w:i/>
              <w:iCs/>
              <w:noProof/>
              <w:sz w:val="24"/>
              <w:szCs w:val="24"/>
              <w:lang w:eastAsia="de-DE"/>
            </w:rPr>
          </w:pPr>
          <w:hyperlink w:anchor="_Toc47095422" w:history="1">
            <w:r w:rsidR="006D5039">
              <w:rPr>
                <w:rStyle w:val="Hyperlink"/>
                <w:noProof/>
                <w:lang w:eastAsia="de-DE"/>
              </w:rPr>
              <w:t>4-2 Ausblick</w:t>
            </w:r>
            <w:r>
              <w:rPr>
                <w:noProof/>
                <w:webHidden/>
              </w:rPr>
              <w:tab/>
            </w:r>
            <w:r w:rsidR="00527F1D">
              <w:rPr>
                <w:noProof/>
                <w:webHidden/>
              </w:rPr>
              <w:t>13</w:t>
            </w:r>
          </w:hyperlink>
        </w:p>
        <w:p w14:paraId="737F619C" w14:textId="6B61EA17" w:rsidR="006A7E23" w:rsidRDefault="006A7E23" w:rsidP="006A7E23">
          <w:pPr>
            <w:pStyle w:val="Verzeichnis1"/>
            <w:tabs>
              <w:tab w:val="right" w:leader="dot" w:pos="9056"/>
            </w:tabs>
            <w:rPr>
              <w:rFonts w:eastAsiaTheme="minorEastAsia"/>
              <w:b/>
              <w:bCs/>
              <w:caps/>
              <w:noProof/>
              <w:sz w:val="24"/>
              <w:szCs w:val="24"/>
              <w:lang w:eastAsia="de-DE"/>
            </w:rPr>
          </w:pPr>
          <w:hyperlink w:anchor="_Toc47095468" w:history="1">
            <w:r w:rsidRPr="001A68E8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 w:rsidR="00527F1D">
              <w:rPr>
                <w:noProof/>
                <w:webHidden/>
              </w:rPr>
              <w:t>14</w:t>
            </w:r>
          </w:hyperlink>
        </w:p>
        <w:p w14:paraId="78D0A5F7" w14:textId="77777777" w:rsidR="006A7E23" w:rsidRDefault="006A7E23" w:rsidP="006A7E23">
          <w:pPr>
            <w:spacing w:after="0" w:line="240" w:lineRule="auto"/>
            <w:rPr>
              <w:noProof/>
            </w:rPr>
          </w:pPr>
          <w:r w:rsidRPr="00CF3830">
            <w:rPr>
              <w:rFonts w:ascii="Roboto" w:hAnsi="Roboto" w:cs="Calibri (Textkörper)"/>
              <w:b/>
              <w:bCs/>
              <w:i/>
              <w:caps/>
              <w:sz w:val="20"/>
              <w:szCs w:val="20"/>
            </w:rPr>
            <w:fldChar w:fldCharType="end"/>
          </w:r>
        </w:p>
      </w:sdtContent>
    </w:sdt>
    <w:p w14:paraId="6705C056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62B09B80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2C4A6BCC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3E1632F9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74AE4755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5CF36FA7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020F498A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1F84EDE1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49A693CD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1680FFC2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6DE0789C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577FEF48" w14:textId="77777777" w:rsidR="00F1566C" w:rsidRDefault="00F1566C" w:rsidP="00433733">
      <w:pPr>
        <w:pStyle w:val="Listenabsatz"/>
        <w:spacing w:before="120" w:after="120"/>
        <w:ind w:left="714"/>
        <w:contextualSpacing w:val="0"/>
        <w:outlineLvl w:val="0"/>
        <w:rPr>
          <w:b/>
          <w:sz w:val="24"/>
        </w:rPr>
      </w:pPr>
    </w:p>
    <w:p w14:paraId="620B8BAC" w14:textId="14744A53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4C5408D9" w14:textId="4EE45D99" w:rsidR="00F4484A" w:rsidRDefault="00F4484A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29E79E96" w14:textId="77777777" w:rsidR="00F4484A" w:rsidRDefault="00F4484A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6EDA67E9" w14:textId="77777777" w:rsidR="00F1566C" w:rsidRDefault="00F1566C" w:rsidP="00F1566C">
      <w:pPr>
        <w:pStyle w:val="Listenabsatz"/>
        <w:spacing w:before="120" w:after="240"/>
        <w:ind w:left="0"/>
        <w:rPr>
          <w:b/>
          <w:color w:val="2E74B5" w:themeColor="accent1" w:themeShade="BF"/>
          <w:sz w:val="24"/>
        </w:rPr>
      </w:pPr>
    </w:p>
    <w:p w14:paraId="410F3670" w14:textId="21A868E1" w:rsidR="00377BDF" w:rsidRDefault="002934FA" w:rsidP="00433733">
      <w:pPr>
        <w:pStyle w:val="Listenabsatz"/>
        <w:numPr>
          <w:ilvl w:val="0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lastRenderedPageBreak/>
        <w:t>Spezifikation</w:t>
      </w:r>
    </w:p>
    <w:p w14:paraId="54CC43D9" w14:textId="77777777" w:rsidR="00433733" w:rsidRPr="00433733" w:rsidRDefault="00433733" w:rsidP="00433733">
      <w:pPr>
        <w:pStyle w:val="Listenabsatz"/>
        <w:spacing w:before="120" w:after="240"/>
        <w:ind w:left="360"/>
        <w:rPr>
          <w:b/>
          <w:sz w:val="32"/>
        </w:rPr>
      </w:pPr>
    </w:p>
    <w:p w14:paraId="355C1FAC" w14:textId="675A455E" w:rsidR="00F1566C" w:rsidRDefault="00377BDF" w:rsidP="00F1566C">
      <w:pPr>
        <w:pStyle w:val="Listenabsatz"/>
        <w:spacing w:before="120" w:after="240"/>
        <w:ind w:left="0"/>
        <w:rPr>
          <w:rFonts w:cstheme="minorHAnsi"/>
          <w:sz w:val="24"/>
          <w:szCs w:val="24"/>
        </w:rPr>
      </w:pPr>
      <w:r w:rsidRPr="00377BDF">
        <w:rPr>
          <w:rFonts w:cstheme="minorHAnsi"/>
          <w:sz w:val="24"/>
          <w:szCs w:val="24"/>
        </w:rPr>
        <w:t>Eine Planung von Kursen und Prüfungen ist eine große Herausforderung: ab 200 Kursen im Jahr führen unübersichtliche Arbeitsabläufe nicht nur zu einem enormen Zeitaufwand, sondern letztlich auch zu suboptimaler Planung und Durchführung der Kurse.</w:t>
      </w:r>
    </w:p>
    <w:p w14:paraId="0D240EED" w14:textId="77777777" w:rsidR="00377BDF" w:rsidRPr="00377BDF" w:rsidRDefault="00377BDF" w:rsidP="00F1566C">
      <w:pPr>
        <w:pStyle w:val="Listenabsatz"/>
        <w:spacing w:before="120" w:after="240"/>
        <w:ind w:left="0"/>
        <w:rPr>
          <w:rFonts w:cstheme="minorHAnsi"/>
          <w:b/>
          <w:sz w:val="24"/>
          <w:szCs w:val="24"/>
        </w:rPr>
      </w:pPr>
    </w:p>
    <w:p w14:paraId="31C01196" w14:textId="4558611B" w:rsidR="00377BDF" w:rsidRDefault="002934FA" w:rsidP="00433733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Benutzergruppen</w:t>
      </w:r>
    </w:p>
    <w:p w14:paraId="6A922ABD" w14:textId="77777777" w:rsidR="00433733" w:rsidRPr="00433733" w:rsidRDefault="00433733" w:rsidP="00433733">
      <w:pPr>
        <w:spacing w:before="120" w:after="240"/>
        <w:ind w:left="360"/>
        <w:rPr>
          <w:b/>
          <w:sz w:val="32"/>
        </w:rPr>
      </w:pPr>
    </w:p>
    <w:p w14:paraId="195DF1BA" w14:textId="6714BC3D" w:rsidR="00377BDF" w:rsidRPr="00377BDF" w:rsidRDefault="00377BDF" w:rsidP="00377BDF">
      <w:pPr>
        <w:pStyle w:val="Listenabsatz"/>
        <w:spacing w:before="120" w:after="240"/>
        <w:ind w:left="792"/>
        <w:rPr>
          <w:rFonts w:cstheme="minorHAnsi"/>
          <w:sz w:val="24"/>
          <w:szCs w:val="24"/>
        </w:rPr>
      </w:pPr>
      <w:r w:rsidRPr="00377BDF">
        <w:rPr>
          <w:rFonts w:cstheme="minorHAnsi"/>
          <w:b/>
          <w:bCs/>
          <w:sz w:val="24"/>
          <w:szCs w:val="24"/>
        </w:rPr>
        <w:t>Teilnehmer</w:t>
      </w:r>
      <w:r w:rsidRPr="00377BDF">
        <w:rPr>
          <w:rFonts w:cstheme="minorHAnsi"/>
          <w:sz w:val="24"/>
          <w:szCs w:val="24"/>
        </w:rPr>
        <w:t>:</w:t>
      </w:r>
    </w:p>
    <w:p w14:paraId="21865F22" w14:textId="77777777" w:rsidR="00377BDF" w:rsidRPr="00377BDF" w:rsidRDefault="00377BDF" w:rsidP="00377BDF">
      <w:pPr>
        <w:pStyle w:val="Listenabsatz"/>
        <w:spacing w:before="120" w:after="240"/>
        <w:ind w:left="792"/>
        <w:rPr>
          <w:rFonts w:cstheme="minorHAnsi"/>
          <w:sz w:val="24"/>
          <w:szCs w:val="24"/>
        </w:rPr>
      </w:pPr>
    </w:p>
    <w:p w14:paraId="0CEC739D" w14:textId="7A9A5D5D" w:rsidR="00377BDF" w:rsidRPr="00377BDF" w:rsidRDefault="00377BDF" w:rsidP="00377BDF">
      <w:pPr>
        <w:pStyle w:val="Listenabsatz"/>
        <w:spacing w:before="120" w:after="240"/>
        <w:ind w:left="1512"/>
        <w:rPr>
          <w:rFonts w:cstheme="minorHAnsi"/>
          <w:sz w:val="24"/>
          <w:szCs w:val="24"/>
        </w:rPr>
      </w:pPr>
      <w:r w:rsidRPr="00377BDF">
        <w:rPr>
          <w:rFonts w:cstheme="minorHAnsi"/>
          <w:sz w:val="24"/>
          <w:szCs w:val="24"/>
        </w:rPr>
        <w:t>Sind Personen, die sich über das Internet an einem Kurs oder an einer Prüfung anmelden und eine intuitiv bedienbare Webanwendung sowie Information zu den angebotenen Kursen/Prüfungen haben wollen. Unsere Ziele an den Benutzer: einfache Bedienung, schnelle Zielerreichung und Zufriedenstellung.</w:t>
      </w:r>
    </w:p>
    <w:p w14:paraId="5513DFF6" w14:textId="77777777" w:rsidR="00377BDF" w:rsidRPr="00377BDF" w:rsidRDefault="00377BDF" w:rsidP="00377BDF">
      <w:pPr>
        <w:pStyle w:val="Listenabsatz"/>
        <w:spacing w:before="120" w:after="240"/>
        <w:ind w:left="792"/>
        <w:rPr>
          <w:rFonts w:cstheme="minorHAnsi"/>
          <w:sz w:val="24"/>
          <w:szCs w:val="24"/>
        </w:rPr>
      </w:pPr>
    </w:p>
    <w:p w14:paraId="5EBA2A7F" w14:textId="3AFC4F34" w:rsidR="00377BDF" w:rsidRDefault="00377BDF" w:rsidP="00377BDF">
      <w:pPr>
        <w:pStyle w:val="Listenabsatz"/>
        <w:spacing w:before="120" w:after="240"/>
        <w:ind w:left="792"/>
        <w:rPr>
          <w:rFonts w:cstheme="minorHAnsi"/>
          <w:b/>
          <w:bCs/>
          <w:sz w:val="24"/>
          <w:szCs w:val="24"/>
        </w:rPr>
      </w:pPr>
      <w:r w:rsidRPr="00377BDF">
        <w:rPr>
          <w:rFonts w:cstheme="minorHAnsi"/>
          <w:b/>
          <w:bCs/>
          <w:sz w:val="24"/>
          <w:szCs w:val="24"/>
        </w:rPr>
        <w:t>Verwalter:</w:t>
      </w:r>
    </w:p>
    <w:p w14:paraId="7C774C0A" w14:textId="77777777" w:rsidR="00377BDF" w:rsidRPr="00377BDF" w:rsidRDefault="00377BDF" w:rsidP="00377BDF">
      <w:pPr>
        <w:pStyle w:val="Listenabsatz"/>
        <w:spacing w:before="120" w:after="240"/>
        <w:ind w:left="792"/>
        <w:rPr>
          <w:rFonts w:cstheme="minorHAnsi"/>
          <w:b/>
          <w:bCs/>
          <w:sz w:val="24"/>
          <w:szCs w:val="24"/>
        </w:rPr>
      </w:pPr>
    </w:p>
    <w:p w14:paraId="5BEC165D" w14:textId="7D71CE82" w:rsidR="00377BDF" w:rsidRPr="00377BDF" w:rsidRDefault="00377BDF" w:rsidP="00377BDF">
      <w:pPr>
        <w:pStyle w:val="Listenabsatz"/>
        <w:spacing w:before="120" w:after="240"/>
        <w:ind w:left="1512"/>
        <w:rPr>
          <w:rFonts w:cstheme="minorHAnsi"/>
          <w:sz w:val="24"/>
          <w:szCs w:val="24"/>
        </w:rPr>
      </w:pPr>
      <w:r w:rsidRPr="00377BDF">
        <w:rPr>
          <w:rFonts w:cstheme="minorHAnsi"/>
          <w:sz w:val="24"/>
          <w:szCs w:val="24"/>
        </w:rPr>
        <w:t>Verwalter sind Personen, die die Kurse verwalten. Das Ziel der Verwalter ist das unkomplizierte Einpflegen/ Verwalten von Daten in die vorhandene Datenbank.</w:t>
      </w:r>
    </w:p>
    <w:p w14:paraId="3914F7B3" w14:textId="77777777" w:rsidR="00377BDF" w:rsidRPr="00377BDF" w:rsidRDefault="00377BDF" w:rsidP="00377BDF">
      <w:pPr>
        <w:pStyle w:val="Listenabsatz"/>
        <w:spacing w:before="120" w:after="240"/>
        <w:ind w:left="792"/>
        <w:rPr>
          <w:rFonts w:cstheme="minorHAnsi"/>
          <w:sz w:val="24"/>
          <w:szCs w:val="24"/>
        </w:rPr>
      </w:pPr>
    </w:p>
    <w:p w14:paraId="3178AFB0" w14:textId="77777777" w:rsidR="00377BDF" w:rsidRPr="00377BDF" w:rsidRDefault="00377BDF" w:rsidP="00377BDF">
      <w:pPr>
        <w:pStyle w:val="Listenabsatz"/>
        <w:spacing w:before="120" w:after="240"/>
        <w:ind w:left="792"/>
        <w:rPr>
          <w:rFonts w:cstheme="minorHAnsi"/>
          <w:sz w:val="24"/>
          <w:szCs w:val="24"/>
        </w:rPr>
      </w:pPr>
      <w:r w:rsidRPr="00377BDF">
        <w:rPr>
          <w:rFonts w:cstheme="minorHAnsi"/>
          <w:b/>
          <w:bCs/>
          <w:sz w:val="24"/>
          <w:szCs w:val="24"/>
        </w:rPr>
        <w:t>Kunde</w:t>
      </w:r>
      <w:r w:rsidRPr="00377BDF">
        <w:rPr>
          <w:rFonts w:cstheme="minorHAnsi"/>
          <w:sz w:val="24"/>
          <w:szCs w:val="24"/>
        </w:rPr>
        <w:t xml:space="preserve">: </w:t>
      </w:r>
    </w:p>
    <w:p w14:paraId="56A0F85F" w14:textId="3B53B9F1" w:rsidR="00377BDF" w:rsidRDefault="00377BDF" w:rsidP="00377BDF">
      <w:pPr>
        <w:pStyle w:val="Listenabsatz"/>
        <w:spacing w:before="120" w:after="240"/>
        <w:ind w:left="1512"/>
        <w:rPr>
          <w:rFonts w:cstheme="minorHAnsi"/>
          <w:sz w:val="24"/>
          <w:szCs w:val="24"/>
        </w:rPr>
      </w:pPr>
      <w:r w:rsidRPr="00377BDF">
        <w:rPr>
          <w:rFonts w:cstheme="minorHAnsi"/>
          <w:sz w:val="24"/>
          <w:szCs w:val="24"/>
        </w:rPr>
        <w:t>Der Auftraggeber ist der Kunde. Das Ziel des Kunden ist eine funktionierende Webanwendung, die den Kunden hilft, einen Kurs/Prüfung zu verwalten. Der Kunde möchte einen Überblick über Nutzerstatistiken haben, sodass ein reibungsloser Ablauf, hohe Qualität und eine optimale Wirtschaftlichkeit des Kurses gewährleistet ist.</w:t>
      </w:r>
    </w:p>
    <w:p w14:paraId="161131CA" w14:textId="2CAFC0B1" w:rsidR="00433733" w:rsidRDefault="00433733" w:rsidP="00377BDF">
      <w:pPr>
        <w:pStyle w:val="Listenabsatz"/>
        <w:spacing w:before="120" w:after="240"/>
        <w:ind w:left="1512"/>
        <w:rPr>
          <w:rFonts w:cstheme="minorHAnsi"/>
          <w:sz w:val="24"/>
          <w:szCs w:val="24"/>
        </w:rPr>
      </w:pPr>
    </w:p>
    <w:p w14:paraId="6D800384" w14:textId="6313C827" w:rsidR="00433733" w:rsidRDefault="00433733" w:rsidP="00377BDF">
      <w:pPr>
        <w:pStyle w:val="Listenabsatz"/>
        <w:spacing w:before="120" w:after="240"/>
        <w:ind w:left="1512"/>
        <w:rPr>
          <w:rFonts w:cstheme="minorHAnsi"/>
          <w:sz w:val="24"/>
          <w:szCs w:val="24"/>
        </w:rPr>
      </w:pPr>
    </w:p>
    <w:p w14:paraId="08F25AE9" w14:textId="54964ED8" w:rsidR="00433733" w:rsidRDefault="00433733" w:rsidP="00377BDF">
      <w:pPr>
        <w:pStyle w:val="Listenabsatz"/>
        <w:spacing w:before="120" w:after="240"/>
        <w:ind w:left="1512"/>
        <w:rPr>
          <w:rFonts w:cstheme="minorHAnsi"/>
          <w:sz w:val="24"/>
          <w:szCs w:val="24"/>
        </w:rPr>
      </w:pPr>
    </w:p>
    <w:p w14:paraId="255BA922" w14:textId="48745012" w:rsidR="00433733" w:rsidRDefault="00433733" w:rsidP="00377BDF">
      <w:pPr>
        <w:pStyle w:val="Listenabsatz"/>
        <w:spacing w:before="120" w:after="240"/>
        <w:ind w:left="1512"/>
        <w:rPr>
          <w:rFonts w:cstheme="minorHAnsi"/>
          <w:sz w:val="24"/>
          <w:szCs w:val="24"/>
        </w:rPr>
      </w:pPr>
    </w:p>
    <w:p w14:paraId="3130B0C3" w14:textId="33F9E3BC" w:rsidR="00433733" w:rsidRDefault="00433733" w:rsidP="00377BDF">
      <w:pPr>
        <w:pStyle w:val="Listenabsatz"/>
        <w:spacing w:before="120" w:after="240"/>
        <w:ind w:left="1512"/>
        <w:rPr>
          <w:rFonts w:cstheme="minorHAnsi"/>
          <w:sz w:val="24"/>
          <w:szCs w:val="24"/>
        </w:rPr>
      </w:pPr>
    </w:p>
    <w:p w14:paraId="14A2744C" w14:textId="375448A6" w:rsidR="00433733" w:rsidRDefault="00433733" w:rsidP="00377BDF">
      <w:pPr>
        <w:pStyle w:val="Listenabsatz"/>
        <w:spacing w:before="120" w:after="240"/>
        <w:ind w:left="1512"/>
        <w:rPr>
          <w:rFonts w:cstheme="minorHAnsi"/>
          <w:sz w:val="24"/>
          <w:szCs w:val="24"/>
        </w:rPr>
      </w:pPr>
    </w:p>
    <w:p w14:paraId="3773D542" w14:textId="71C90D5B" w:rsidR="00433733" w:rsidRDefault="00433733" w:rsidP="00377BDF">
      <w:pPr>
        <w:pStyle w:val="Listenabsatz"/>
        <w:spacing w:before="120" w:after="240"/>
        <w:ind w:left="1512"/>
        <w:rPr>
          <w:rFonts w:cstheme="minorHAnsi"/>
          <w:sz w:val="24"/>
          <w:szCs w:val="24"/>
        </w:rPr>
      </w:pPr>
    </w:p>
    <w:p w14:paraId="491247BB" w14:textId="5D56AB85" w:rsidR="00433733" w:rsidRDefault="00433733" w:rsidP="00377BDF">
      <w:pPr>
        <w:pStyle w:val="Listenabsatz"/>
        <w:spacing w:before="120" w:after="240"/>
        <w:ind w:left="1512"/>
        <w:rPr>
          <w:rFonts w:cstheme="minorHAnsi"/>
          <w:sz w:val="24"/>
          <w:szCs w:val="24"/>
        </w:rPr>
      </w:pPr>
    </w:p>
    <w:p w14:paraId="60FEFE4E" w14:textId="316EF33E" w:rsidR="00433733" w:rsidRDefault="00433733" w:rsidP="00377BDF">
      <w:pPr>
        <w:pStyle w:val="Listenabsatz"/>
        <w:spacing w:before="120" w:after="240"/>
        <w:ind w:left="1512"/>
        <w:rPr>
          <w:rFonts w:cstheme="minorHAnsi"/>
          <w:sz w:val="24"/>
          <w:szCs w:val="24"/>
        </w:rPr>
      </w:pPr>
    </w:p>
    <w:p w14:paraId="08766380" w14:textId="40D3CE09" w:rsidR="00433733" w:rsidRDefault="00433733" w:rsidP="00377BDF">
      <w:pPr>
        <w:pStyle w:val="Listenabsatz"/>
        <w:spacing w:before="120" w:after="240"/>
        <w:ind w:left="1512"/>
        <w:rPr>
          <w:rFonts w:cstheme="minorHAnsi"/>
          <w:sz w:val="24"/>
          <w:szCs w:val="24"/>
        </w:rPr>
      </w:pPr>
    </w:p>
    <w:p w14:paraId="18941360" w14:textId="03B81721" w:rsidR="00433733" w:rsidRDefault="00433733" w:rsidP="00377BDF">
      <w:pPr>
        <w:pStyle w:val="Listenabsatz"/>
        <w:spacing w:before="120" w:after="240"/>
        <w:ind w:left="1512"/>
        <w:rPr>
          <w:rFonts w:cstheme="minorHAnsi"/>
          <w:sz w:val="24"/>
          <w:szCs w:val="24"/>
        </w:rPr>
      </w:pPr>
    </w:p>
    <w:p w14:paraId="485C0AE1" w14:textId="0E1A34EE" w:rsidR="00433733" w:rsidRDefault="00433733" w:rsidP="00377BDF">
      <w:pPr>
        <w:pStyle w:val="Listenabsatz"/>
        <w:spacing w:before="120" w:after="240"/>
        <w:ind w:left="1512"/>
        <w:rPr>
          <w:rFonts w:cstheme="minorHAnsi"/>
          <w:sz w:val="24"/>
          <w:szCs w:val="24"/>
        </w:rPr>
      </w:pPr>
    </w:p>
    <w:p w14:paraId="1E6D441D" w14:textId="77777777" w:rsidR="00433733" w:rsidRDefault="00433733" w:rsidP="00377BDF">
      <w:pPr>
        <w:pStyle w:val="Listenabsatz"/>
        <w:spacing w:before="120" w:after="240"/>
        <w:ind w:left="1512"/>
        <w:rPr>
          <w:rFonts w:cstheme="minorHAnsi"/>
          <w:sz w:val="24"/>
          <w:szCs w:val="24"/>
        </w:rPr>
      </w:pPr>
    </w:p>
    <w:p w14:paraId="30C12859" w14:textId="6D3D13CC" w:rsidR="00377BDF" w:rsidRDefault="00377BDF" w:rsidP="00377BDF">
      <w:pPr>
        <w:pStyle w:val="Listenabsatz"/>
        <w:spacing w:before="120" w:after="240"/>
        <w:ind w:left="1512"/>
        <w:rPr>
          <w:rFonts w:cstheme="minorHAnsi"/>
          <w:b/>
          <w:sz w:val="24"/>
          <w:szCs w:val="24"/>
        </w:rPr>
      </w:pPr>
    </w:p>
    <w:p w14:paraId="78193EDE" w14:textId="77777777" w:rsidR="00F7779C" w:rsidRPr="00377BDF" w:rsidRDefault="00F7779C" w:rsidP="00377BDF">
      <w:pPr>
        <w:pStyle w:val="Listenabsatz"/>
        <w:spacing w:before="120" w:after="240"/>
        <w:ind w:left="1512"/>
        <w:rPr>
          <w:rFonts w:cstheme="minorHAnsi"/>
          <w:b/>
          <w:sz w:val="24"/>
          <w:szCs w:val="24"/>
        </w:rPr>
      </w:pPr>
    </w:p>
    <w:p w14:paraId="3A0DBBDF" w14:textId="77777777" w:rsidR="00F1566C" w:rsidRDefault="002934FA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Funktionale und nicht-funktionale Anforderungen</w:t>
      </w:r>
    </w:p>
    <w:p w14:paraId="3BED37AC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633EE371" w14:textId="77777777" w:rsidR="004343E7" w:rsidRDefault="004343E7" w:rsidP="00F1566C">
      <w:pPr>
        <w:pStyle w:val="Listenabsatz"/>
        <w:spacing w:before="120" w:after="240"/>
        <w:ind w:left="792"/>
        <w:rPr>
          <w:rFonts w:cstheme="minorHAnsi"/>
          <w:sz w:val="24"/>
          <w:szCs w:val="24"/>
        </w:rPr>
      </w:pPr>
      <w:r w:rsidRPr="004343E7">
        <w:rPr>
          <w:rFonts w:cstheme="minorHAnsi"/>
          <w:b/>
          <w:bCs/>
          <w:sz w:val="24"/>
          <w:szCs w:val="24"/>
        </w:rPr>
        <w:t>Teilnehmer</w:t>
      </w:r>
      <w:r w:rsidRPr="004343E7">
        <w:rPr>
          <w:rFonts w:cstheme="minorHAnsi"/>
          <w:sz w:val="24"/>
          <w:szCs w:val="24"/>
        </w:rPr>
        <w:t>:</w:t>
      </w:r>
    </w:p>
    <w:p w14:paraId="19068FBA" w14:textId="5CF62717" w:rsidR="004343E7" w:rsidRDefault="004343E7" w:rsidP="004343E7">
      <w:pPr>
        <w:pStyle w:val="Listenabsatz"/>
        <w:numPr>
          <w:ilvl w:val="0"/>
          <w:numId w:val="20"/>
        </w:numPr>
        <w:spacing w:before="120" w:after="240"/>
        <w:rPr>
          <w:rFonts w:cstheme="minorHAnsi"/>
          <w:sz w:val="24"/>
          <w:szCs w:val="24"/>
        </w:rPr>
      </w:pPr>
      <w:r w:rsidRPr="004343E7">
        <w:rPr>
          <w:rFonts w:cstheme="minorHAnsi"/>
          <w:sz w:val="24"/>
          <w:szCs w:val="24"/>
        </w:rPr>
        <w:t>Kann sich eine Übersicht aller Kurse und Prüfungen anzeigenlassen und nach Auswahl eines Kurses/Prüfung mit detaillierter Ansicht inklusive Informationen (z</w:t>
      </w:r>
      <w:r>
        <w:rPr>
          <w:rFonts w:cstheme="minorHAnsi"/>
          <w:sz w:val="24"/>
          <w:szCs w:val="24"/>
        </w:rPr>
        <w:t>.</w:t>
      </w:r>
      <w:r w:rsidRPr="004343E7"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>.</w:t>
      </w:r>
      <w:r w:rsidRPr="004343E7">
        <w:rPr>
          <w:rFonts w:cstheme="minorHAnsi"/>
          <w:sz w:val="24"/>
          <w:szCs w:val="24"/>
        </w:rPr>
        <w:t xml:space="preserve"> zu Gebühren) zur Anmeldung übergehen.</w:t>
      </w:r>
    </w:p>
    <w:p w14:paraId="7FBE6DAA" w14:textId="77777777" w:rsidR="004343E7" w:rsidRDefault="004343E7" w:rsidP="004343E7">
      <w:pPr>
        <w:pStyle w:val="Listenabsatz"/>
        <w:numPr>
          <w:ilvl w:val="0"/>
          <w:numId w:val="20"/>
        </w:numPr>
        <w:spacing w:before="120" w:after="240"/>
        <w:rPr>
          <w:rFonts w:cstheme="minorHAnsi"/>
          <w:sz w:val="24"/>
          <w:szCs w:val="24"/>
        </w:rPr>
      </w:pPr>
      <w:r w:rsidRPr="004343E7">
        <w:rPr>
          <w:rFonts w:cstheme="minorHAnsi"/>
          <w:sz w:val="24"/>
          <w:szCs w:val="24"/>
        </w:rPr>
        <w:t>Kann sich für einen Kurs/eine Prüfung anmelden, solange es keine zeitlichen Überschneidungen mit anderen Kursen oder Prüfungen gibt.</w:t>
      </w:r>
    </w:p>
    <w:p w14:paraId="64ED2FCD" w14:textId="1024679D" w:rsidR="004343E7" w:rsidRDefault="004343E7" w:rsidP="004343E7">
      <w:pPr>
        <w:pStyle w:val="Listenabsatz"/>
        <w:numPr>
          <w:ilvl w:val="0"/>
          <w:numId w:val="20"/>
        </w:numPr>
        <w:spacing w:before="120" w:after="240"/>
        <w:rPr>
          <w:rFonts w:cstheme="minorHAnsi"/>
          <w:sz w:val="24"/>
          <w:szCs w:val="24"/>
        </w:rPr>
      </w:pPr>
      <w:r w:rsidRPr="004343E7">
        <w:rPr>
          <w:rFonts w:cstheme="minorHAnsi"/>
          <w:sz w:val="24"/>
          <w:szCs w:val="24"/>
        </w:rPr>
        <w:t>Kann seine angemeldeten Kurse und Prüfungen einsehen (Übersicht).</w:t>
      </w:r>
    </w:p>
    <w:p w14:paraId="4073CC50" w14:textId="77777777" w:rsidR="004343E7" w:rsidRPr="004343E7" w:rsidRDefault="004343E7" w:rsidP="004343E7">
      <w:pPr>
        <w:spacing w:before="120" w:after="240"/>
        <w:rPr>
          <w:rFonts w:cstheme="minorHAnsi"/>
          <w:sz w:val="24"/>
          <w:szCs w:val="24"/>
        </w:rPr>
      </w:pPr>
    </w:p>
    <w:p w14:paraId="46156D6D" w14:textId="77777777" w:rsidR="004343E7" w:rsidRDefault="004343E7" w:rsidP="004343E7">
      <w:pPr>
        <w:spacing w:before="120"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</w:t>
      </w:r>
      <w:r w:rsidRPr="004343E7">
        <w:rPr>
          <w:rFonts w:cstheme="minorHAnsi"/>
          <w:b/>
          <w:bCs/>
          <w:sz w:val="24"/>
          <w:szCs w:val="24"/>
        </w:rPr>
        <w:t>Verwaltung</w:t>
      </w:r>
      <w:r w:rsidRPr="004343E7">
        <w:rPr>
          <w:rFonts w:cstheme="minorHAnsi"/>
          <w:sz w:val="24"/>
          <w:szCs w:val="24"/>
        </w:rPr>
        <w:t>:</w:t>
      </w:r>
    </w:p>
    <w:p w14:paraId="0C1A7C9A" w14:textId="6DDEE43C" w:rsidR="004343E7" w:rsidRPr="004343E7" w:rsidRDefault="004343E7" w:rsidP="004343E7">
      <w:pPr>
        <w:pStyle w:val="Listenabsatz"/>
        <w:numPr>
          <w:ilvl w:val="1"/>
          <w:numId w:val="29"/>
        </w:numPr>
        <w:spacing w:before="120" w:after="240"/>
        <w:rPr>
          <w:rFonts w:cstheme="minorHAnsi"/>
          <w:sz w:val="24"/>
          <w:szCs w:val="24"/>
        </w:rPr>
      </w:pPr>
      <w:r w:rsidRPr="004343E7">
        <w:rPr>
          <w:rFonts w:cstheme="minorHAnsi"/>
          <w:sz w:val="24"/>
          <w:szCs w:val="24"/>
        </w:rPr>
        <w:t>Kann Kurse und Prüfungen anlegen/editieren/löschen.</w:t>
      </w:r>
    </w:p>
    <w:p w14:paraId="65CCB508" w14:textId="453E39E5" w:rsidR="004343E7" w:rsidRPr="004343E7" w:rsidRDefault="004343E7" w:rsidP="004343E7">
      <w:pPr>
        <w:pStyle w:val="Listenabsatz"/>
        <w:numPr>
          <w:ilvl w:val="1"/>
          <w:numId w:val="29"/>
        </w:numPr>
        <w:spacing w:before="120" w:after="240"/>
        <w:rPr>
          <w:rFonts w:cstheme="minorHAnsi"/>
          <w:sz w:val="24"/>
          <w:szCs w:val="24"/>
        </w:rPr>
      </w:pPr>
      <w:r w:rsidRPr="004343E7">
        <w:rPr>
          <w:rFonts w:cstheme="minorHAnsi"/>
          <w:sz w:val="24"/>
          <w:szCs w:val="24"/>
        </w:rPr>
        <w:t>Kann Dozenten Kurse zuweisen. Dozenten sind feste Datensätze, die aus der Datenbank gelesen werden können und haben feste Stundensätze/Lohn.</w:t>
      </w:r>
    </w:p>
    <w:p w14:paraId="198A51BB" w14:textId="21DBF781" w:rsidR="004343E7" w:rsidRPr="004343E7" w:rsidRDefault="004343E7" w:rsidP="004343E7">
      <w:pPr>
        <w:pStyle w:val="Listenabsatz"/>
        <w:numPr>
          <w:ilvl w:val="1"/>
          <w:numId w:val="29"/>
        </w:numPr>
        <w:spacing w:before="120" w:after="240"/>
        <w:rPr>
          <w:rFonts w:cstheme="minorHAnsi"/>
          <w:sz w:val="24"/>
          <w:szCs w:val="24"/>
        </w:rPr>
      </w:pPr>
      <w:r w:rsidRPr="004343E7">
        <w:rPr>
          <w:rFonts w:cstheme="minorHAnsi"/>
          <w:sz w:val="24"/>
          <w:szCs w:val="24"/>
        </w:rPr>
        <w:t>Hat eine Übersicht mit verschiedenen Statistiken zu:</w:t>
      </w:r>
    </w:p>
    <w:p w14:paraId="65ADC9A8" w14:textId="289BA36F" w:rsidR="004343E7" w:rsidRPr="004343E7" w:rsidRDefault="004343E7" w:rsidP="004343E7">
      <w:pPr>
        <w:pStyle w:val="Listenabsatz"/>
        <w:numPr>
          <w:ilvl w:val="1"/>
          <w:numId w:val="30"/>
        </w:numPr>
        <w:spacing w:before="120" w:after="240"/>
        <w:rPr>
          <w:rFonts w:cstheme="minorHAnsi"/>
          <w:sz w:val="24"/>
          <w:szCs w:val="24"/>
        </w:rPr>
      </w:pPr>
      <w:r w:rsidRPr="004343E7">
        <w:rPr>
          <w:rFonts w:cstheme="minorHAnsi"/>
          <w:sz w:val="24"/>
          <w:szCs w:val="24"/>
        </w:rPr>
        <w:t>Wie viele Teilnehmer gibt es insgesamt</w:t>
      </w:r>
    </w:p>
    <w:p w14:paraId="1F2057AE" w14:textId="3BB57820" w:rsidR="004343E7" w:rsidRPr="004343E7" w:rsidRDefault="004343E7" w:rsidP="004343E7">
      <w:pPr>
        <w:pStyle w:val="Listenabsatz"/>
        <w:numPr>
          <w:ilvl w:val="1"/>
          <w:numId w:val="30"/>
        </w:numPr>
        <w:spacing w:before="120" w:after="240"/>
        <w:rPr>
          <w:rFonts w:cstheme="minorHAnsi"/>
          <w:sz w:val="24"/>
          <w:szCs w:val="24"/>
        </w:rPr>
      </w:pPr>
      <w:r w:rsidRPr="004343E7">
        <w:rPr>
          <w:rFonts w:cstheme="minorHAnsi"/>
          <w:sz w:val="24"/>
          <w:szCs w:val="24"/>
        </w:rPr>
        <w:t>Wie viele Dozenten unterrichten</w:t>
      </w:r>
    </w:p>
    <w:p w14:paraId="766B0A23" w14:textId="148E5874" w:rsidR="004343E7" w:rsidRPr="004343E7" w:rsidRDefault="004343E7" w:rsidP="004343E7">
      <w:pPr>
        <w:pStyle w:val="Listenabsatz"/>
        <w:numPr>
          <w:ilvl w:val="1"/>
          <w:numId w:val="30"/>
        </w:numPr>
        <w:spacing w:before="120" w:after="240"/>
        <w:rPr>
          <w:rFonts w:cstheme="minorHAnsi"/>
          <w:sz w:val="24"/>
          <w:szCs w:val="24"/>
        </w:rPr>
      </w:pPr>
      <w:r w:rsidRPr="004343E7">
        <w:rPr>
          <w:rFonts w:cstheme="minorHAnsi"/>
          <w:sz w:val="24"/>
          <w:szCs w:val="24"/>
        </w:rPr>
        <w:t>Wie viele Kurse werden angeboten</w:t>
      </w:r>
    </w:p>
    <w:p w14:paraId="688FC272" w14:textId="120B0F89" w:rsidR="004343E7" w:rsidRPr="004343E7" w:rsidRDefault="004343E7" w:rsidP="004343E7">
      <w:pPr>
        <w:pStyle w:val="Listenabsatz"/>
        <w:numPr>
          <w:ilvl w:val="1"/>
          <w:numId w:val="30"/>
        </w:numPr>
        <w:spacing w:before="120" w:after="240"/>
        <w:rPr>
          <w:rFonts w:cstheme="minorHAnsi"/>
          <w:sz w:val="24"/>
          <w:szCs w:val="24"/>
        </w:rPr>
      </w:pPr>
      <w:r w:rsidRPr="004343E7">
        <w:rPr>
          <w:rFonts w:cstheme="minorHAnsi"/>
          <w:sz w:val="24"/>
          <w:szCs w:val="24"/>
        </w:rPr>
        <w:t>Wie viele Prüfungen werden angeboten</w:t>
      </w:r>
    </w:p>
    <w:p w14:paraId="1AB0FD4C" w14:textId="6825E87B" w:rsidR="004343E7" w:rsidRPr="004343E7" w:rsidRDefault="004343E7" w:rsidP="004343E7">
      <w:pPr>
        <w:pStyle w:val="Listenabsatz"/>
        <w:numPr>
          <w:ilvl w:val="1"/>
          <w:numId w:val="30"/>
        </w:numPr>
        <w:spacing w:before="120" w:after="240"/>
        <w:rPr>
          <w:rFonts w:cstheme="minorHAnsi"/>
          <w:sz w:val="24"/>
          <w:szCs w:val="24"/>
        </w:rPr>
      </w:pPr>
      <w:r w:rsidRPr="004343E7">
        <w:rPr>
          <w:rFonts w:cstheme="minorHAnsi"/>
          <w:sz w:val="24"/>
          <w:szCs w:val="24"/>
        </w:rPr>
        <w:t>Top/Flop Kurse mit den meisten/wenigsten Teilnehmern und Umsatz (Gebühren der Teilnehmer –Lohn der Dozenten)</w:t>
      </w:r>
    </w:p>
    <w:p w14:paraId="69768BA0" w14:textId="03D76540" w:rsidR="004343E7" w:rsidRDefault="004343E7" w:rsidP="004343E7">
      <w:pPr>
        <w:pStyle w:val="Listenabsatz"/>
        <w:numPr>
          <w:ilvl w:val="1"/>
          <w:numId w:val="30"/>
        </w:numPr>
        <w:spacing w:before="120" w:after="240"/>
        <w:rPr>
          <w:rFonts w:cstheme="minorHAnsi"/>
          <w:sz w:val="24"/>
          <w:szCs w:val="24"/>
        </w:rPr>
      </w:pPr>
      <w:r w:rsidRPr="004343E7">
        <w:rPr>
          <w:rFonts w:cstheme="minorHAnsi"/>
          <w:sz w:val="24"/>
          <w:szCs w:val="24"/>
        </w:rPr>
        <w:t>Top/Flop Prüfungen mit den meisten/wenigsten Teilnehmern und Umsatz</w:t>
      </w:r>
    </w:p>
    <w:p w14:paraId="6512D487" w14:textId="331FE3E5" w:rsidR="004343E7" w:rsidRPr="004343E7" w:rsidRDefault="004343E7" w:rsidP="004343E7">
      <w:pPr>
        <w:pStyle w:val="Listenabsatz"/>
        <w:numPr>
          <w:ilvl w:val="1"/>
          <w:numId w:val="30"/>
        </w:numPr>
        <w:spacing w:before="120" w:after="240"/>
        <w:rPr>
          <w:rFonts w:cstheme="minorHAnsi"/>
          <w:sz w:val="24"/>
          <w:szCs w:val="24"/>
        </w:rPr>
      </w:pPr>
      <w:r w:rsidRPr="004343E7">
        <w:rPr>
          <w:rFonts w:cstheme="minorHAnsi"/>
          <w:sz w:val="24"/>
          <w:szCs w:val="24"/>
        </w:rPr>
        <w:t>Gesamtumsatz</w:t>
      </w:r>
    </w:p>
    <w:p w14:paraId="167D9D46" w14:textId="07E2264D" w:rsidR="00F1566C" w:rsidRPr="00F7779C" w:rsidRDefault="004343E7" w:rsidP="004343E7">
      <w:pPr>
        <w:pStyle w:val="Listenabsatz"/>
        <w:numPr>
          <w:ilvl w:val="1"/>
          <w:numId w:val="30"/>
        </w:numPr>
        <w:spacing w:before="120" w:after="240"/>
        <w:rPr>
          <w:rFonts w:cstheme="minorHAnsi"/>
          <w:b/>
          <w:sz w:val="24"/>
          <w:szCs w:val="24"/>
        </w:rPr>
      </w:pPr>
      <w:r w:rsidRPr="004343E7">
        <w:rPr>
          <w:rFonts w:cstheme="minorHAnsi"/>
          <w:sz w:val="24"/>
          <w:szCs w:val="24"/>
        </w:rPr>
        <w:t>Nicht rentable Dozenten (Umsatz &lt; Teilnehmergebühren –Dozentenlohn)</w:t>
      </w:r>
    </w:p>
    <w:p w14:paraId="09E4162B" w14:textId="7F6F41E3" w:rsidR="00F7779C" w:rsidRDefault="00F7779C" w:rsidP="00F7779C">
      <w:pPr>
        <w:spacing w:before="120" w:after="240"/>
        <w:rPr>
          <w:rFonts w:cstheme="minorHAnsi"/>
          <w:b/>
          <w:sz w:val="24"/>
          <w:szCs w:val="24"/>
        </w:rPr>
      </w:pPr>
    </w:p>
    <w:p w14:paraId="6A3F9D18" w14:textId="257A96D5" w:rsidR="00F4484A" w:rsidRDefault="00F4484A" w:rsidP="00F7779C">
      <w:pPr>
        <w:spacing w:before="120" w:after="240"/>
        <w:rPr>
          <w:rFonts w:cstheme="minorHAnsi"/>
          <w:b/>
          <w:sz w:val="24"/>
          <w:szCs w:val="24"/>
        </w:rPr>
      </w:pPr>
    </w:p>
    <w:p w14:paraId="6AF93F8B" w14:textId="7707B359" w:rsidR="00F4484A" w:rsidRDefault="00F4484A" w:rsidP="00F7779C">
      <w:pPr>
        <w:spacing w:before="120" w:after="240"/>
        <w:rPr>
          <w:rFonts w:cstheme="minorHAnsi"/>
          <w:b/>
          <w:sz w:val="24"/>
          <w:szCs w:val="24"/>
        </w:rPr>
      </w:pPr>
    </w:p>
    <w:p w14:paraId="7D786746" w14:textId="0F1ED1B5" w:rsidR="00F4484A" w:rsidRDefault="00F4484A" w:rsidP="00F7779C">
      <w:pPr>
        <w:spacing w:before="120" w:after="240"/>
        <w:rPr>
          <w:rFonts w:cstheme="minorHAnsi"/>
          <w:b/>
          <w:sz w:val="24"/>
          <w:szCs w:val="24"/>
        </w:rPr>
      </w:pPr>
    </w:p>
    <w:p w14:paraId="2C5FC82C" w14:textId="718F1B65" w:rsidR="00F4484A" w:rsidRDefault="00F4484A" w:rsidP="00F7779C">
      <w:pPr>
        <w:spacing w:before="120" w:after="240"/>
        <w:rPr>
          <w:rFonts w:cstheme="minorHAnsi"/>
          <w:b/>
          <w:sz w:val="24"/>
          <w:szCs w:val="24"/>
        </w:rPr>
      </w:pPr>
    </w:p>
    <w:p w14:paraId="1A1AE29C" w14:textId="77777777" w:rsidR="00F4484A" w:rsidRPr="00F7779C" w:rsidRDefault="00F4484A" w:rsidP="00F7779C">
      <w:pPr>
        <w:spacing w:before="120" w:after="240"/>
        <w:rPr>
          <w:rFonts w:cstheme="minorHAnsi"/>
          <w:b/>
          <w:sz w:val="24"/>
          <w:szCs w:val="24"/>
        </w:rPr>
      </w:pPr>
    </w:p>
    <w:p w14:paraId="6C074D76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0B110FF1" w14:textId="63692479" w:rsidR="00F7779C" w:rsidRDefault="00F7779C" w:rsidP="00F7779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>
        <w:rPr>
          <w:b/>
          <w:sz w:val="32"/>
        </w:rPr>
        <w:lastRenderedPageBreak/>
        <w:t>nicht</w:t>
      </w:r>
      <w:r w:rsidRPr="00F1566C">
        <w:rPr>
          <w:b/>
          <w:sz w:val="32"/>
        </w:rPr>
        <w:t>-funktionale Anforderungen</w:t>
      </w:r>
    </w:p>
    <w:p w14:paraId="6F338932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27234192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0E974201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5BCBCA2C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3417E176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13313FCA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6368ECA4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2C6DE54F" w14:textId="35BB9877" w:rsidR="00F1566C" w:rsidRDefault="00F1566C" w:rsidP="00F1566C">
      <w:pPr>
        <w:spacing w:before="120" w:after="240"/>
        <w:rPr>
          <w:b/>
          <w:sz w:val="32"/>
        </w:rPr>
      </w:pPr>
    </w:p>
    <w:p w14:paraId="78D4DB01" w14:textId="18E2A409" w:rsidR="00F4484A" w:rsidRDefault="00F4484A" w:rsidP="00F1566C">
      <w:pPr>
        <w:spacing w:before="120" w:after="240"/>
        <w:rPr>
          <w:b/>
          <w:sz w:val="32"/>
        </w:rPr>
      </w:pPr>
    </w:p>
    <w:p w14:paraId="49BBABAF" w14:textId="3FB63E2D" w:rsidR="00F4484A" w:rsidRDefault="00F4484A" w:rsidP="00F1566C">
      <w:pPr>
        <w:spacing w:before="120" w:after="240"/>
        <w:rPr>
          <w:b/>
          <w:sz w:val="32"/>
        </w:rPr>
      </w:pPr>
    </w:p>
    <w:p w14:paraId="4D7C29E0" w14:textId="2F5F54F0" w:rsidR="00F4484A" w:rsidRDefault="00F4484A" w:rsidP="00F1566C">
      <w:pPr>
        <w:spacing w:before="120" w:after="240"/>
        <w:rPr>
          <w:b/>
          <w:sz w:val="32"/>
        </w:rPr>
      </w:pPr>
    </w:p>
    <w:p w14:paraId="774A3780" w14:textId="7540322B" w:rsidR="00F4484A" w:rsidRDefault="00F4484A" w:rsidP="00F1566C">
      <w:pPr>
        <w:spacing w:before="120" w:after="240"/>
        <w:rPr>
          <w:b/>
          <w:sz w:val="32"/>
        </w:rPr>
      </w:pPr>
    </w:p>
    <w:p w14:paraId="3AD18173" w14:textId="125FECED" w:rsidR="00F4484A" w:rsidRDefault="00F4484A" w:rsidP="00F1566C">
      <w:pPr>
        <w:spacing w:before="120" w:after="240"/>
        <w:rPr>
          <w:b/>
          <w:sz w:val="32"/>
        </w:rPr>
      </w:pPr>
    </w:p>
    <w:p w14:paraId="0510F2E7" w14:textId="7643413C" w:rsidR="00F4484A" w:rsidRDefault="00F4484A" w:rsidP="00F1566C">
      <w:pPr>
        <w:spacing w:before="120" w:after="240"/>
        <w:rPr>
          <w:b/>
          <w:sz w:val="32"/>
        </w:rPr>
      </w:pPr>
    </w:p>
    <w:p w14:paraId="0D2A9947" w14:textId="364703A6" w:rsidR="00F4484A" w:rsidRDefault="00F4484A" w:rsidP="00F1566C">
      <w:pPr>
        <w:spacing w:before="120" w:after="240"/>
        <w:rPr>
          <w:b/>
          <w:sz w:val="32"/>
        </w:rPr>
      </w:pPr>
    </w:p>
    <w:p w14:paraId="5D63BC63" w14:textId="563F0DEF" w:rsidR="00F4484A" w:rsidRDefault="00F4484A" w:rsidP="00F1566C">
      <w:pPr>
        <w:spacing w:before="120" w:after="240"/>
        <w:rPr>
          <w:b/>
          <w:sz w:val="32"/>
        </w:rPr>
      </w:pPr>
    </w:p>
    <w:p w14:paraId="4C068036" w14:textId="30717128" w:rsidR="00F4484A" w:rsidRDefault="00F4484A" w:rsidP="00F1566C">
      <w:pPr>
        <w:spacing w:before="120" w:after="240"/>
        <w:rPr>
          <w:b/>
          <w:sz w:val="32"/>
        </w:rPr>
      </w:pPr>
    </w:p>
    <w:p w14:paraId="0B0EE7B2" w14:textId="55DB5B2C" w:rsidR="00F4484A" w:rsidRDefault="00F4484A" w:rsidP="00F1566C">
      <w:pPr>
        <w:spacing w:before="120" w:after="240"/>
        <w:rPr>
          <w:b/>
          <w:sz w:val="32"/>
        </w:rPr>
      </w:pPr>
    </w:p>
    <w:p w14:paraId="5B459A13" w14:textId="1834A4BE" w:rsidR="00F4484A" w:rsidRDefault="00F4484A" w:rsidP="00F1566C">
      <w:pPr>
        <w:spacing w:before="120" w:after="240"/>
        <w:rPr>
          <w:b/>
          <w:sz w:val="32"/>
        </w:rPr>
      </w:pPr>
    </w:p>
    <w:p w14:paraId="36A0DEB2" w14:textId="548C2C0D" w:rsidR="00F4484A" w:rsidRDefault="00F4484A" w:rsidP="00F1566C">
      <w:pPr>
        <w:spacing w:before="120" w:after="240"/>
        <w:rPr>
          <w:b/>
          <w:sz w:val="32"/>
        </w:rPr>
      </w:pPr>
    </w:p>
    <w:p w14:paraId="2082E350" w14:textId="58573FD0" w:rsidR="00F4484A" w:rsidRDefault="00F4484A" w:rsidP="00F1566C">
      <w:pPr>
        <w:spacing w:before="120" w:after="240"/>
        <w:rPr>
          <w:b/>
          <w:sz w:val="32"/>
        </w:rPr>
      </w:pPr>
    </w:p>
    <w:p w14:paraId="263800E8" w14:textId="77777777" w:rsidR="00F4484A" w:rsidRPr="00F1566C" w:rsidRDefault="00F4484A" w:rsidP="00F1566C">
      <w:pPr>
        <w:spacing w:before="120" w:after="240"/>
        <w:rPr>
          <w:b/>
          <w:sz w:val="32"/>
        </w:rPr>
      </w:pPr>
    </w:p>
    <w:p w14:paraId="0F02D94D" w14:textId="77777777" w:rsidR="00F1566C" w:rsidRDefault="002934FA" w:rsidP="00F1566C">
      <w:pPr>
        <w:pStyle w:val="Listenabsatz"/>
        <w:numPr>
          <w:ilvl w:val="0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lastRenderedPageBreak/>
        <w:t>Entwurf</w:t>
      </w:r>
    </w:p>
    <w:p w14:paraId="7B570B07" w14:textId="60DAC21B" w:rsidR="00F1566C" w:rsidRDefault="002934FA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Klassendiagramm</w:t>
      </w:r>
    </w:p>
    <w:p w14:paraId="185AA796" w14:textId="50C3E8B6" w:rsidR="00FC035E" w:rsidRPr="00F4484A" w:rsidRDefault="000E1E61" w:rsidP="00F4484A">
      <w:pPr>
        <w:pStyle w:val="Listenabsatz"/>
        <w:spacing w:before="120" w:after="240"/>
        <w:ind w:left="792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238BABFE" wp14:editId="23029ADD">
            <wp:extent cx="5741035" cy="743458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743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CAEC1" w14:textId="77777777" w:rsidR="00FC035E" w:rsidRPr="00F4484A" w:rsidRDefault="00FC035E" w:rsidP="00F4484A">
      <w:pPr>
        <w:spacing w:before="120" w:after="240"/>
        <w:rPr>
          <w:bCs/>
          <w:sz w:val="24"/>
          <w:szCs w:val="24"/>
        </w:rPr>
      </w:pPr>
    </w:p>
    <w:p w14:paraId="4D62D9F5" w14:textId="7DE04672" w:rsidR="00FC035E" w:rsidRDefault="00FC035E" w:rsidP="00433733">
      <w:pPr>
        <w:pStyle w:val="Listenabsatz"/>
        <w:spacing w:before="120" w:after="240"/>
        <w:ind w:left="792"/>
        <w:rPr>
          <w:bCs/>
          <w:sz w:val="24"/>
          <w:szCs w:val="24"/>
        </w:rPr>
      </w:pPr>
      <w:r w:rsidRPr="008879F4">
        <w:rPr>
          <w:b/>
          <w:sz w:val="24"/>
          <w:szCs w:val="24"/>
        </w:rPr>
        <w:lastRenderedPageBreak/>
        <w:t>Person</w:t>
      </w:r>
      <w:r>
        <w:rPr>
          <w:bCs/>
          <w:sz w:val="24"/>
          <w:szCs w:val="24"/>
        </w:rPr>
        <w:t xml:space="preserve">: </w:t>
      </w:r>
    </w:p>
    <w:p w14:paraId="1FFB8664" w14:textId="0C1071DD" w:rsidR="00FC035E" w:rsidRDefault="008879F4" w:rsidP="00433733">
      <w:pPr>
        <w:pStyle w:val="Listenabsatz"/>
        <w:spacing w:before="120" w:after="240"/>
        <w:ind w:left="792"/>
        <w:rPr>
          <w:bCs/>
          <w:sz w:val="24"/>
          <w:szCs w:val="24"/>
        </w:rPr>
      </w:pPr>
      <w:r>
        <w:rPr>
          <w:bCs/>
          <w:sz w:val="24"/>
          <w:szCs w:val="24"/>
        </w:rPr>
        <w:t>Die abstrakte Klasse Person beschreibt die Eigenschaften einer Person</w:t>
      </w:r>
      <w:r w:rsidR="001451A5">
        <w:rPr>
          <w:bCs/>
          <w:sz w:val="24"/>
          <w:szCs w:val="24"/>
        </w:rPr>
        <w:t>. Die Attribute und Methoden, die allen Personen gemeinsam sind, werden in der Oberklasse Person</w:t>
      </w:r>
      <w:r w:rsidR="00F96ADD">
        <w:rPr>
          <w:bCs/>
          <w:sz w:val="24"/>
          <w:szCs w:val="24"/>
        </w:rPr>
        <w:t xml:space="preserve"> gebündelt. </w:t>
      </w:r>
      <w:r w:rsidR="00181C10">
        <w:rPr>
          <w:bCs/>
          <w:sz w:val="24"/>
          <w:szCs w:val="24"/>
        </w:rPr>
        <w:t>Die Abstrakte Klasse wird in der Konkreten Unterklassen implementiert.</w:t>
      </w:r>
    </w:p>
    <w:p w14:paraId="76D35E80" w14:textId="77777777" w:rsidR="001451A5" w:rsidRDefault="001451A5" w:rsidP="00433733">
      <w:pPr>
        <w:pStyle w:val="Listenabsatz"/>
        <w:spacing w:before="120" w:after="240"/>
        <w:ind w:left="792"/>
        <w:rPr>
          <w:bCs/>
          <w:sz w:val="24"/>
          <w:szCs w:val="24"/>
        </w:rPr>
      </w:pPr>
    </w:p>
    <w:p w14:paraId="3746B7D6" w14:textId="0F5F714A" w:rsidR="00FC035E" w:rsidRDefault="00FC035E" w:rsidP="00433733">
      <w:pPr>
        <w:pStyle w:val="Listenabsatz"/>
        <w:spacing w:before="120" w:after="240"/>
        <w:ind w:left="792"/>
        <w:rPr>
          <w:bCs/>
          <w:sz w:val="24"/>
          <w:szCs w:val="24"/>
        </w:rPr>
      </w:pPr>
      <w:r w:rsidRPr="001451A5">
        <w:rPr>
          <w:b/>
          <w:sz w:val="24"/>
          <w:szCs w:val="24"/>
        </w:rPr>
        <w:t>Teilnehmer</w:t>
      </w:r>
      <w:r>
        <w:rPr>
          <w:bCs/>
          <w:sz w:val="24"/>
          <w:szCs w:val="24"/>
        </w:rPr>
        <w:t>:</w:t>
      </w:r>
    </w:p>
    <w:p w14:paraId="15CE36FD" w14:textId="5F1416C0" w:rsidR="008879F4" w:rsidRDefault="008879F4" w:rsidP="008879F4">
      <w:pPr>
        <w:pStyle w:val="Listenabsatz"/>
        <w:spacing w:before="120" w:after="240"/>
        <w:ind w:left="792"/>
        <w:rPr>
          <w:bCs/>
          <w:sz w:val="24"/>
          <w:szCs w:val="24"/>
        </w:rPr>
      </w:pPr>
      <w:r>
        <w:rPr>
          <w:bCs/>
          <w:sz w:val="24"/>
          <w:szCs w:val="24"/>
        </w:rPr>
        <w:t>Die konkrete Klasse Teilnehmer erbt von der abstrakten Superklasse Person</w:t>
      </w:r>
      <w:r w:rsidR="00AF7959">
        <w:rPr>
          <w:bCs/>
          <w:sz w:val="24"/>
          <w:szCs w:val="24"/>
        </w:rPr>
        <w:t xml:space="preserve"> Attribute und Methoden und implementiert die abstrakte Methode</w:t>
      </w:r>
      <w:r>
        <w:rPr>
          <w:bCs/>
          <w:sz w:val="24"/>
          <w:szCs w:val="24"/>
        </w:rPr>
        <w:t>. Ein Teilnehmer kann eine oder mehrere</w:t>
      </w:r>
      <w:r w:rsidR="001451A5">
        <w:rPr>
          <w:bCs/>
          <w:sz w:val="24"/>
          <w:szCs w:val="24"/>
        </w:rPr>
        <w:t>n</w:t>
      </w:r>
      <w:r>
        <w:rPr>
          <w:bCs/>
          <w:sz w:val="24"/>
          <w:szCs w:val="24"/>
        </w:rPr>
        <w:t xml:space="preserve"> </w:t>
      </w:r>
      <w:r w:rsidR="001451A5">
        <w:rPr>
          <w:bCs/>
          <w:sz w:val="24"/>
          <w:szCs w:val="24"/>
        </w:rPr>
        <w:t>Veranstaltungen</w:t>
      </w:r>
      <w:r>
        <w:rPr>
          <w:bCs/>
          <w:sz w:val="24"/>
          <w:szCs w:val="24"/>
        </w:rPr>
        <w:t xml:space="preserve"> buchen, solange </w:t>
      </w:r>
      <w:r w:rsidR="001451A5">
        <w:rPr>
          <w:bCs/>
          <w:sz w:val="24"/>
          <w:szCs w:val="24"/>
        </w:rPr>
        <w:t>keine zeitlichen Überschneidungen mit anderen Veranstaltungen gibt.</w:t>
      </w:r>
    </w:p>
    <w:p w14:paraId="7537370A" w14:textId="77777777" w:rsidR="008879F4" w:rsidRDefault="008879F4" w:rsidP="008879F4">
      <w:pPr>
        <w:pStyle w:val="Listenabsatz"/>
        <w:spacing w:before="120" w:after="240"/>
        <w:ind w:left="792"/>
        <w:rPr>
          <w:bCs/>
          <w:sz w:val="24"/>
          <w:szCs w:val="24"/>
        </w:rPr>
      </w:pPr>
    </w:p>
    <w:p w14:paraId="5B89D7E2" w14:textId="77777777" w:rsidR="00FC035E" w:rsidRDefault="00FC035E" w:rsidP="00433733">
      <w:pPr>
        <w:pStyle w:val="Listenabsatz"/>
        <w:spacing w:before="120" w:after="240"/>
        <w:ind w:left="792"/>
        <w:rPr>
          <w:bCs/>
          <w:sz w:val="24"/>
          <w:szCs w:val="24"/>
        </w:rPr>
      </w:pPr>
    </w:p>
    <w:p w14:paraId="7A2B78BD" w14:textId="522BD530" w:rsidR="00FC035E" w:rsidRDefault="00FC035E" w:rsidP="00433733">
      <w:pPr>
        <w:pStyle w:val="Listenabsatz"/>
        <w:spacing w:before="120" w:after="240"/>
        <w:ind w:left="792"/>
        <w:rPr>
          <w:bCs/>
          <w:sz w:val="24"/>
          <w:szCs w:val="24"/>
        </w:rPr>
      </w:pPr>
      <w:r w:rsidRPr="008879F4">
        <w:rPr>
          <w:b/>
          <w:sz w:val="24"/>
          <w:szCs w:val="24"/>
        </w:rPr>
        <w:t>Verwalter</w:t>
      </w:r>
      <w:r>
        <w:rPr>
          <w:bCs/>
          <w:sz w:val="24"/>
          <w:szCs w:val="24"/>
        </w:rPr>
        <w:t>:</w:t>
      </w:r>
    </w:p>
    <w:p w14:paraId="0AFF3339" w14:textId="4FC263FE" w:rsidR="008879F4" w:rsidRDefault="00AF7959" w:rsidP="00433733">
      <w:pPr>
        <w:pStyle w:val="Listenabsatz"/>
        <w:spacing w:before="120" w:after="240"/>
        <w:ind w:left="792"/>
        <w:rPr>
          <w:bCs/>
          <w:sz w:val="24"/>
          <w:szCs w:val="24"/>
        </w:rPr>
      </w:pPr>
      <w:r>
        <w:rPr>
          <w:bCs/>
          <w:sz w:val="24"/>
          <w:szCs w:val="24"/>
        </w:rPr>
        <w:t>Die konkrete Klasse Teilnehmer erbt von der abstrakten Superklasse Person Attribute und Methoden und implementiert die abstrakte Methode.</w:t>
      </w:r>
    </w:p>
    <w:p w14:paraId="6F82E229" w14:textId="77777777" w:rsidR="00AF7959" w:rsidRDefault="00AF7959" w:rsidP="00433733">
      <w:pPr>
        <w:pStyle w:val="Listenabsatz"/>
        <w:spacing w:before="120" w:after="240"/>
        <w:ind w:left="792"/>
        <w:rPr>
          <w:bCs/>
          <w:sz w:val="24"/>
          <w:szCs w:val="24"/>
        </w:rPr>
      </w:pPr>
    </w:p>
    <w:p w14:paraId="70BAB24E" w14:textId="39690877" w:rsidR="00FC035E" w:rsidRDefault="00FC035E" w:rsidP="00433733">
      <w:pPr>
        <w:pStyle w:val="Listenabsatz"/>
        <w:spacing w:before="120" w:after="240"/>
        <w:ind w:left="792"/>
        <w:rPr>
          <w:bCs/>
          <w:sz w:val="24"/>
          <w:szCs w:val="24"/>
        </w:rPr>
      </w:pPr>
      <w:r w:rsidRPr="008879F4">
        <w:rPr>
          <w:b/>
          <w:sz w:val="24"/>
          <w:szCs w:val="24"/>
        </w:rPr>
        <w:t>Dozent</w:t>
      </w:r>
      <w:r>
        <w:rPr>
          <w:bCs/>
          <w:sz w:val="24"/>
          <w:szCs w:val="24"/>
        </w:rPr>
        <w:t>:</w:t>
      </w:r>
    </w:p>
    <w:p w14:paraId="0D769965" w14:textId="19AC898B" w:rsidR="00FC035E" w:rsidRDefault="00AF7959" w:rsidP="00433733">
      <w:pPr>
        <w:pStyle w:val="Listenabsatz"/>
        <w:spacing w:before="120" w:after="240"/>
        <w:ind w:left="792"/>
        <w:rPr>
          <w:bCs/>
          <w:sz w:val="24"/>
          <w:szCs w:val="24"/>
        </w:rPr>
      </w:pPr>
      <w:r>
        <w:rPr>
          <w:bCs/>
          <w:sz w:val="24"/>
          <w:szCs w:val="24"/>
        </w:rPr>
        <w:t>Die konkrete Klasse Teilnehmer erbt von der abstrakten Superklasse Person Attribute und Methoden und implementiert die abstrakte Methode.</w:t>
      </w:r>
    </w:p>
    <w:p w14:paraId="0B25518C" w14:textId="77777777" w:rsidR="00AF7959" w:rsidRDefault="00AF7959" w:rsidP="00433733">
      <w:pPr>
        <w:pStyle w:val="Listenabsatz"/>
        <w:spacing w:before="120" w:after="240"/>
        <w:ind w:left="792"/>
        <w:rPr>
          <w:bCs/>
          <w:sz w:val="24"/>
          <w:szCs w:val="24"/>
        </w:rPr>
      </w:pPr>
    </w:p>
    <w:p w14:paraId="6D49BBF8" w14:textId="19E77B34" w:rsidR="00FC035E" w:rsidRDefault="00FC035E" w:rsidP="00FC035E">
      <w:pPr>
        <w:pStyle w:val="Listenabsatz"/>
        <w:spacing w:before="120" w:after="240"/>
        <w:ind w:left="792"/>
        <w:rPr>
          <w:bCs/>
          <w:sz w:val="24"/>
          <w:szCs w:val="24"/>
        </w:rPr>
      </w:pPr>
      <w:r w:rsidRPr="008879F4">
        <w:rPr>
          <w:b/>
          <w:sz w:val="24"/>
          <w:szCs w:val="24"/>
        </w:rPr>
        <w:t>Verwaltung</w:t>
      </w:r>
      <w:r>
        <w:rPr>
          <w:bCs/>
          <w:sz w:val="24"/>
          <w:szCs w:val="24"/>
        </w:rPr>
        <w:t>:</w:t>
      </w:r>
    </w:p>
    <w:p w14:paraId="31B6163E" w14:textId="04791326" w:rsidR="00AF7959" w:rsidRDefault="00AF7959" w:rsidP="00AF7959">
      <w:pPr>
        <w:pStyle w:val="Listenabsatz"/>
        <w:spacing w:before="120" w:after="240"/>
        <w:ind w:left="792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Die abstrakte Klasse Veranstaltung beschreibt die Eigenschaften einer Veranstaltung. Die Attribute und Methoden, die allen Veranstaltungen gemeinsam sind, werden in der Oberklasse Person gebündelt. </w:t>
      </w:r>
    </w:p>
    <w:p w14:paraId="606E469E" w14:textId="77777777" w:rsidR="00FC035E" w:rsidRDefault="00FC035E" w:rsidP="00FC035E">
      <w:pPr>
        <w:pStyle w:val="Listenabsatz"/>
        <w:spacing w:before="120" w:after="240"/>
        <w:ind w:left="792"/>
        <w:rPr>
          <w:bCs/>
          <w:sz w:val="24"/>
          <w:szCs w:val="24"/>
        </w:rPr>
      </w:pPr>
    </w:p>
    <w:p w14:paraId="1AD99DA1" w14:textId="0197F53E" w:rsidR="00FC035E" w:rsidRDefault="00FC035E" w:rsidP="00FC035E">
      <w:pPr>
        <w:pStyle w:val="Listenabsatz"/>
        <w:spacing w:before="120" w:after="240"/>
        <w:ind w:left="792"/>
        <w:rPr>
          <w:bCs/>
          <w:sz w:val="24"/>
          <w:szCs w:val="24"/>
        </w:rPr>
      </w:pPr>
      <w:r w:rsidRPr="008879F4">
        <w:rPr>
          <w:b/>
          <w:sz w:val="24"/>
          <w:szCs w:val="24"/>
        </w:rPr>
        <w:t>Kurs</w:t>
      </w:r>
      <w:r>
        <w:rPr>
          <w:bCs/>
          <w:sz w:val="24"/>
          <w:szCs w:val="24"/>
        </w:rPr>
        <w:t>:</w:t>
      </w:r>
    </w:p>
    <w:p w14:paraId="1D198479" w14:textId="7F307B64" w:rsidR="00AF7959" w:rsidRDefault="00AF7959" w:rsidP="00AF7959">
      <w:pPr>
        <w:pStyle w:val="Listenabsatz"/>
        <w:spacing w:before="120" w:after="240"/>
        <w:ind w:left="792"/>
        <w:rPr>
          <w:bCs/>
          <w:sz w:val="24"/>
          <w:szCs w:val="24"/>
        </w:rPr>
      </w:pPr>
      <w:r>
        <w:rPr>
          <w:bCs/>
          <w:sz w:val="24"/>
          <w:szCs w:val="24"/>
        </w:rPr>
        <w:t>Die konkrete Klasse Kurs erbt von der abstrakten Superklasse Veranstaltung Attribute und Methoden und implementiert die abstrakte Methode.</w:t>
      </w:r>
    </w:p>
    <w:p w14:paraId="3DA7F6D5" w14:textId="77777777" w:rsidR="00FC035E" w:rsidRDefault="00FC035E" w:rsidP="00FC035E">
      <w:pPr>
        <w:pStyle w:val="Listenabsatz"/>
        <w:spacing w:before="120" w:after="240"/>
        <w:ind w:left="792"/>
        <w:rPr>
          <w:bCs/>
          <w:sz w:val="24"/>
          <w:szCs w:val="24"/>
        </w:rPr>
      </w:pPr>
    </w:p>
    <w:p w14:paraId="6673E1AE" w14:textId="6FB522C4" w:rsidR="00FC035E" w:rsidRDefault="00FC035E" w:rsidP="00FC035E">
      <w:pPr>
        <w:pStyle w:val="Listenabsatz"/>
        <w:spacing w:before="120" w:after="240"/>
        <w:ind w:left="792"/>
        <w:rPr>
          <w:bCs/>
          <w:sz w:val="24"/>
          <w:szCs w:val="24"/>
        </w:rPr>
      </w:pPr>
      <w:r w:rsidRPr="008879F4">
        <w:rPr>
          <w:b/>
          <w:sz w:val="24"/>
          <w:szCs w:val="24"/>
        </w:rPr>
        <w:t>Prüfung</w:t>
      </w:r>
      <w:r>
        <w:rPr>
          <w:bCs/>
          <w:sz w:val="24"/>
          <w:szCs w:val="24"/>
        </w:rPr>
        <w:t>:</w:t>
      </w:r>
    </w:p>
    <w:p w14:paraId="76FBCD40" w14:textId="6C961DE9" w:rsidR="00AF7959" w:rsidRDefault="00AF7959" w:rsidP="00AF7959">
      <w:pPr>
        <w:pStyle w:val="Listenabsatz"/>
        <w:spacing w:before="120" w:after="240"/>
        <w:ind w:left="792"/>
        <w:rPr>
          <w:bCs/>
          <w:sz w:val="24"/>
          <w:szCs w:val="24"/>
        </w:rPr>
      </w:pPr>
      <w:r>
        <w:rPr>
          <w:bCs/>
          <w:sz w:val="24"/>
          <w:szCs w:val="24"/>
        </w:rPr>
        <w:t>Die konkrete Klasse Prüfung erbt von der abstrakten Superklasse Veranstaltung Attribute und Methoden und implementiert die abstrakte Methode.</w:t>
      </w:r>
    </w:p>
    <w:p w14:paraId="1303B942" w14:textId="77777777" w:rsidR="00FC035E" w:rsidRDefault="00FC035E" w:rsidP="00FC035E">
      <w:pPr>
        <w:pStyle w:val="Listenabsatz"/>
        <w:spacing w:before="120" w:after="240"/>
        <w:ind w:left="792"/>
        <w:rPr>
          <w:bCs/>
          <w:sz w:val="24"/>
          <w:szCs w:val="24"/>
        </w:rPr>
      </w:pPr>
    </w:p>
    <w:p w14:paraId="66F88699" w14:textId="10E6DCCA" w:rsidR="00FC035E" w:rsidRDefault="00FC035E" w:rsidP="00FC035E">
      <w:pPr>
        <w:pStyle w:val="Listenabsatz"/>
        <w:spacing w:before="120" w:after="240"/>
        <w:ind w:left="792"/>
        <w:rPr>
          <w:bCs/>
          <w:sz w:val="24"/>
          <w:szCs w:val="24"/>
        </w:rPr>
      </w:pPr>
      <w:r w:rsidRPr="008879F4">
        <w:rPr>
          <w:b/>
          <w:sz w:val="24"/>
          <w:szCs w:val="24"/>
        </w:rPr>
        <w:t>Statistik</w:t>
      </w:r>
      <w:r>
        <w:rPr>
          <w:bCs/>
          <w:sz w:val="24"/>
          <w:szCs w:val="24"/>
        </w:rPr>
        <w:t>:</w:t>
      </w:r>
    </w:p>
    <w:p w14:paraId="03B0F3A0" w14:textId="3CC5F1DD" w:rsidR="00FC035E" w:rsidRDefault="00AF7959" w:rsidP="00FC035E">
      <w:pPr>
        <w:pStyle w:val="Listenabsatz"/>
        <w:spacing w:before="120" w:after="240"/>
        <w:ind w:left="792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Die Klasse Statistik berechnet anhand von Methoden verschiedene Statistiken. </w:t>
      </w:r>
      <w:r w:rsidR="00C074D9">
        <w:rPr>
          <w:bCs/>
          <w:sz w:val="24"/>
          <w:szCs w:val="24"/>
        </w:rPr>
        <w:t>Die Statistiken werden von dem Verwalter angezeigt werden.</w:t>
      </w:r>
    </w:p>
    <w:p w14:paraId="25365329" w14:textId="77777777" w:rsidR="00FC035E" w:rsidRPr="00FC035E" w:rsidRDefault="00FC035E" w:rsidP="00FC035E">
      <w:pPr>
        <w:pStyle w:val="Listenabsatz"/>
        <w:spacing w:before="120" w:after="240"/>
        <w:ind w:left="792"/>
        <w:rPr>
          <w:bCs/>
          <w:sz w:val="24"/>
          <w:szCs w:val="24"/>
        </w:rPr>
      </w:pPr>
    </w:p>
    <w:p w14:paraId="6D4E7414" w14:textId="77777777" w:rsidR="00FC035E" w:rsidRDefault="00FC035E" w:rsidP="00433733">
      <w:pPr>
        <w:pStyle w:val="Listenabsatz"/>
        <w:spacing w:before="120" w:after="240"/>
        <w:ind w:left="792"/>
        <w:rPr>
          <w:bCs/>
          <w:sz w:val="24"/>
          <w:szCs w:val="24"/>
        </w:rPr>
      </w:pPr>
    </w:p>
    <w:p w14:paraId="0CB91967" w14:textId="7B5CD451" w:rsidR="00FC035E" w:rsidRDefault="00FC035E" w:rsidP="00433733">
      <w:pPr>
        <w:pStyle w:val="Listenabsatz"/>
        <w:spacing w:before="120" w:after="240"/>
        <w:ind w:left="792"/>
        <w:rPr>
          <w:bCs/>
          <w:sz w:val="24"/>
          <w:szCs w:val="24"/>
        </w:rPr>
      </w:pPr>
    </w:p>
    <w:p w14:paraId="334A13A0" w14:textId="7C353989" w:rsidR="008879F4" w:rsidRDefault="008879F4" w:rsidP="00433733">
      <w:pPr>
        <w:pStyle w:val="Listenabsatz"/>
        <w:spacing w:before="120" w:after="240"/>
        <w:ind w:left="792"/>
        <w:rPr>
          <w:bCs/>
          <w:sz w:val="24"/>
          <w:szCs w:val="24"/>
        </w:rPr>
      </w:pPr>
    </w:p>
    <w:p w14:paraId="20ED2898" w14:textId="77777777" w:rsidR="00F4484A" w:rsidRDefault="00F4484A" w:rsidP="00433733">
      <w:pPr>
        <w:pStyle w:val="Listenabsatz"/>
        <w:spacing w:before="120" w:after="240"/>
        <w:ind w:left="792"/>
        <w:rPr>
          <w:bCs/>
          <w:sz w:val="24"/>
          <w:szCs w:val="24"/>
        </w:rPr>
      </w:pPr>
    </w:p>
    <w:p w14:paraId="3718659D" w14:textId="77777777" w:rsidR="008879F4" w:rsidRPr="00AF7959" w:rsidRDefault="008879F4" w:rsidP="00AF7959">
      <w:pPr>
        <w:spacing w:before="120" w:after="240"/>
        <w:rPr>
          <w:bCs/>
          <w:sz w:val="24"/>
          <w:szCs w:val="24"/>
        </w:rPr>
      </w:pPr>
    </w:p>
    <w:p w14:paraId="554F0440" w14:textId="7953FFD8" w:rsidR="002934FA" w:rsidRDefault="002934FA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lastRenderedPageBreak/>
        <w:t>Entwurfsmustereinsatz</w:t>
      </w:r>
    </w:p>
    <w:p w14:paraId="268AF922" w14:textId="1D53FCD8" w:rsidR="004343E7" w:rsidRPr="00D73D5D" w:rsidRDefault="00AF7959" w:rsidP="004343E7">
      <w:pPr>
        <w:spacing w:before="120" w:after="240"/>
        <w:rPr>
          <w:b/>
          <w:sz w:val="24"/>
          <w:szCs w:val="24"/>
        </w:rPr>
      </w:pPr>
      <w:r w:rsidRPr="00D73D5D">
        <w:rPr>
          <w:b/>
          <w:sz w:val="24"/>
          <w:szCs w:val="24"/>
        </w:rPr>
        <w:t>Verhaltungsmuster – Schablone</w:t>
      </w:r>
    </w:p>
    <w:p w14:paraId="0CEF36F9" w14:textId="51822039" w:rsidR="00D73D5D" w:rsidRDefault="00AF7959" w:rsidP="004343E7">
      <w:pPr>
        <w:spacing w:before="120" w:after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Die Verwendung </w:t>
      </w:r>
      <w:r w:rsidR="00BE7823">
        <w:rPr>
          <w:bCs/>
          <w:sz w:val="24"/>
          <w:szCs w:val="24"/>
        </w:rPr>
        <w:t>der</w:t>
      </w:r>
      <w:r>
        <w:rPr>
          <w:bCs/>
          <w:sz w:val="24"/>
          <w:szCs w:val="24"/>
        </w:rPr>
        <w:t xml:space="preserve"> Schablonemethode ermöglicht es Unterklassen </w:t>
      </w:r>
      <w:r w:rsidR="00BE7823">
        <w:rPr>
          <w:bCs/>
          <w:sz w:val="24"/>
          <w:szCs w:val="24"/>
        </w:rPr>
        <w:t>Kurs/</w:t>
      </w:r>
      <w:r>
        <w:rPr>
          <w:bCs/>
          <w:sz w:val="24"/>
          <w:szCs w:val="24"/>
        </w:rPr>
        <w:t>Prüfung</w:t>
      </w:r>
      <w:r w:rsidR="00BE7823">
        <w:rPr>
          <w:bCs/>
          <w:sz w:val="24"/>
          <w:szCs w:val="24"/>
        </w:rPr>
        <w:t>, sowie Teilnehmer/Dozent/Verwalter, bestimmte Schritte des Algorithmus zu implementieren, ohne die Struktur zu verändern.</w:t>
      </w:r>
      <w:r w:rsidR="007A1495">
        <w:rPr>
          <w:bCs/>
          <w:sz w:val="24"/>
          <w:szCs w:val="24"/>
        </w:rPr>
        <w:t xml:space="preserve"> </w:t>
      </w:r>
      <w:r w:rsidR="00D73D5D">
        <w:rPr>
          <w:bCs/>
          <w:sz w:val="24"/>
          <w:szCs w:val="24"/>
        </w:rPr>
        <w:t>Die abstrakten Klassen</w:t>
      </w:r>
      <w:r w:rsidR="007A1495">
        <w:rPr>
          <w:bCs/>
          <w:sz w:val="24"/>
          <w:szCs w:val="24"/>
        </w:rPr>
        <w:t xml:space="preserve"> werden </w:t>
      </w:r>
      <w:r w:rsidR="00D73D5D">
        <w:rPr>
          <w:bCs/>
          <w:sz w:val="24"/>
          <w:szCs w:val="24"/>
        </w:rPr>
        <w:t>sowohl</w:t>
      </w:r>
      <w:r w:rsidR="007A1495">
        <w:rPr>
          <w:bCs/>
          <w:sz w:val="24"/>
          <w:szCs w:val="24"/>
        </w:rPr>
        <w:t xml:space="preserve"> konkrete als auch abstrakte </w:t>
      </w:r>
      <w:r w:rsidR="00D73D5D">
        <w:rPr>
          <w:bCs/>
          <w:sz w:val="24"/>
          <w:szCs w:val="24"/>
        </w:rPr>
        <w:t>Methoden</w:t>
      </w:r>
      <w:r w:rsidR="007A1495">
        <w:rPr>
          <w:bCs/>
          <w:sz w:val="24"/>
          <w:szCs w:val="24"/>
        </w:rPr>
        <w:t xml:space="preserve"> </w:t>
      </w:r>
      <w:r w:rsidR="00D73D5D">
        <w:rPr>
          <w:bCs/>
          <w:sz w:val="24"/>
          <w:szCs w:val="24"/>
        </w:rPr>
        <w:t>definiert</w:t>
      </w:r>
      <w:r w:rsidR="007A1495">
        <w:rPr>
          <w:bCs/>
          <w:sz w:val="24"/>
          <w:szCs w:val="24"/>
        </w:rPr>
        <w:t xml:space="preserve">. In die Konkreten Methoden werden die </w:t>
      </w:r>
      <w:r w:rsidR="00D73D5D">
        <w:rPr>
          <w:bCs/>
          <w:sz w:val="24"/>
          <w:szCs w:val="24"/>
        </w:rPr>
        <w:t xml:space="preserve">Gemeinsamkeiten der Algorithmen implementiert. die Abstrakten Methoden dienen dazu, um unterschied der Algorithmen zu definieren, welche in die Subklassen implementiert wird. </w:t>
      </w:r>
      <w:r w:rsidR="00BE7823">
        <w:rPr>
          <w:bCs/>
          <w:sz w:val="24"/>
          <w:szCs w:val="24"/>
        </w:rPr>
        <w:t xml:space="preserve"> </w:t>
      </w:r>
    </w:p>
    <w:p w14:paraId="40DE4B3C" w14:textId="7ECCABFE" w:rsidR="00BE7823" w:rsidRDefault="00BE7823" w:rsidP="004343E7">
      <w:pPr>
        <w:spacing w:before="120" w:after="240"/>
        <w:rPr>
          <w:bCs/>
          <w:sz w:val="24"/>
          <w:szCs w:val="24"/>
        </w:rPr>
      </w:pPr>
      <w:r>
        <w:rPr>
          <w:bCs/>
          <w:sz w:val="24"/>
          <w:szCs w:val="24"/>
        </w:rPr>
        <w:t>Diese ermöglicht uns zwei wichtige Punkte:</w:t>
      </w:r>
    </w:p>
    <w:p w14:paraId="27CEEB2A" w14:textId="14409817" w:rsidR="00BE7823" w:rsidRDefault="00BE7823" w:rsidP="00BE7823">
      <w:pPr>
        <w:pStyle w:val="Listenabsatz"/>
        <w:numPr>
          <w:ilvl w:val="0"/>
          <w:numId w:val="31"/>
        </w:numPr>
        <w:spacing w:before="120" w:after="240"/>
        <w:rPr>
          <w:bCs/>
          <w:sz w:val="24"/>
          <w:szCs w:val="24"/>
        </w:rPr>
      </w:pPr>
      <w:r>
        <w:rPr>
          <w:bCs/>
          <w:sz w:val="24"/>
          <w:szCs w:val="24"/>
        </w:rPr>
        <w:t>Die Verdopplung von Code wird vermieden.</w:t>
      </w:r>
    </w:p>
    <w:p w14:paraId="036E10EC" w14:textId="73AAC1F3" w:rsidR="00BE7823" w:rsidRPr="00BE7823" w:rsidRDefault="00BE7823" w:rsidP="00BE7823">
      <w:pPr>
        <w:pStyle w:val="Listenabsatz"/>
        <w:numPr>
          <w:ilvl w:val="0"/>
          <w:numId w:val="31"/>
        </w:numPr>
        <w:spacing w:before="120" w:after="240"/>
        <w:rPr>
          <w:bCs/>
          <w:sz w:val="24"/>
          <w:szCs w:val="24"/>
        </w:rPr>
      </w:pPr>
      <w:r>
        <w:rPr>
          <w:bCs/>
          <w:sz w:val="24"/>
          <w:szCs w:val="24"/>
        </w:rPr>
        <w:t>Die Kontrolle um Erweiterungen durch Unterklassen.</w:t>
      </w:r>
    </w:p>
    <w:p w14:paraId="5362FD11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17934BA5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08C9C3F3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3F6EEDEF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1DAACD8E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3C9C915C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5D8148EB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43D738B0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32A67F32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386A710A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667F583C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3E68DA34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5787BFA7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0DD03D71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08D1CE61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73E706CC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00FCBCB8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7AE09503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14C1A0CF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6342E8DC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18EC1A96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227506CA" w14:textId="77777777" w:rsidR="00F1566C" w:rsidRP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7E924221" w14:textId="77777777" w:rsidR="00F1566C" w:rsidRDefault="00E54B75" w:rsidP="00F1566C">
      <w:pPr>
        <w:pStyle w:val="Listenabsatz"/>
        <w:numPr>
          <w:ilvl w:val="0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lastRenderedPageBreak/>
        <w:t>Implementierung</w:t>
      </w:r>
    </w:p>
    <w:p w14:paraId="4BFFE885" w14:textId="1AE69877" w:rsidR="00F1566C" w:rsidRDefault="00E54B75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Screenshots</w:t>
      </w:r>
    </w:p>
    <w:p w14:paraId="5808ED62" w14:textId="77777777" w:rsidR="00C074D9" w:rsidRDefault="00C074D9" w:rsidP="00C074D9">
      <w:pPr>
        <w:pStyle w:val="Listenabsatz"/>
        <w:keepNext/>
        <w:spacing w:before="120" w:after="240"/>
        <w:ind w:left="792"/>
      </w:pPr>
      <w:r>
        <w:rPr>
          <w:b/>
          <w:noProof/>
          <w:sz w:val="32"/>
        </w:rPr>
        <w:drawing>
          <wp:inline distT="0" distB="0" distL="0" distR="0" wp14:anchorId="462E47C1" wp14:editId="3C40122B">
            <wp:extent cx="5831840" cy="3593465"/>
            <wp:effectExtent l="0" t="0" r="0" b="6985"/>
            <wp:docPr id="3" name="Grafik 3" descr="Ein Bild, das Screenshot, Computer, computer, sitzen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Screenshot, Computer, computer, sitzend enthält.&#10;&#10;Automatisch generierte Beschreibu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C26F" w14:textId="013E49E0" w:rsidR="00C074D9" w:rsidRPr="00C074D9" w:rsidRDefault="00C074D9" w:rsidP="00C074D9">
      <w:pPr>
        <w:pStyle w:val="Beschriftung"/>
        <w:jc w:val="center"/>
        <w:rPr>
          <w:color w:val="7030A0"/>
        </w:rPr>
      </w:pPr>
      <w:r w:rsidRPr="00C074D9">
        <w:rPr>
          <w:color w:val="7030A0"/>
        </w:rPr>
        <w:t xml:space="preserve">Abbildung </w:t>
      </w:r>
      <w:r w:rsidRPr="00C074D9">
        <w:rPr>
          <w:color w:val="7030A0"/>
        </w:rPr>
        <w:fldChar w:fldCharType="begin"/>
      </w:r>
      <w:r w:rsidRPr="00C074D9">
        <w:rPr>
          <w:color w:val="7030A0"/>
        </w:rPr>
        <w:instrText xml:space="preserve"> SEQ Abbildung \* ARABIC </w:instrText>
      </w:r>
      <w:r w:rsidRPr="00C074D9">
        <w:rPr>
          <w:color w:val="7030A0"/>
        </w:rPr>
        <w:fldChar w:fldCharType="separate"/>
      </w:r>
      <w:r w:rsidR="00401AE5">
        <w:rPr>
          <w:noProof/>
          <w:color w:val="7030A0"/>
        </w:rPr>
        <w:t>1</w:t>
      </w:r>
      <w:r w:rsidRPr="00C074D9">
        <w:rPr>
          <w:color w:val="7030A0"/>
        </w:rPr>
        <w:fldChar w:fldCharType="end"/>
      </w:r>
      <w:r w:rsidRPr="00C074D9">
        <w:rPr>
          <w:color w:val="7030A0"/>
        </w:rPr>
        <w:t>: Kurs erstellen</w:t>
      </w:r>
    </w:p>
    <w:p w14:paraId="37E55B46" w14:textId="77777777" w:rsidR="00C074D9" w:rsidRDefault="00C074D9" w:rsidP="00C074D9">
      <w:pPr>
        <w:keepNext/>
      </w:pPr>
      <w:r>
        <w:rPr>
          <w:noProof/>
        </w:rPr>
        <w:lastRenderedPageBreak/>
        <w:drawing>
          <wp:inline distT="0" distB="0" distL="0" distR="0" wp14:anchorId="644A0BA8" wp14:editId="7585B3F6">
            <wp:extent cx="5831840" cy="3593465"/>
            <wp:effectExtent l="0" t="0" r="0" b="6985"/>
            <wp:docPr id="4" name="Grafik 4" descr="Ein Bild, das Screenshot, sitzend, Computer, Monito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Screenshot, sitzend, Computer, Monitor enthält.&#10;&#10;Automatisch generierte Beschreibu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A3EC" w14:textId="364A78E8" w:rsidR="00C074D9" w:rsidRDefault="00C074D9" w:rsidP="00C074D9">
      <w:pPr>
        <w:pStyle w:val="Beschriftung"/>
        <w:jc w:val="center"/>
        <w:rPr>
          <w:color w:val="7030A0"/>
        </w:rPr>
      </w:pPr>
      <w:r w:rsidRPr="00C074D9">
        <w:rPr>
          <w:color w:val="7030A0"/>
        </w:rPr>
        <w:t xml:space="preserve">Abbildung </w:t>
      </w:r>
      <w:r w:rsidRPr="00C074D9">
        <w:rPr>
          <w:color w:val="7030A0"/>
        </w:rPr>
        <w:fldChar w:fldCharType="begin"/>
      </w:r>
      <w:r w:rsidRPr="00C074D9">
        <w:rPr>
          <w:color w:val="7030A0"/>
        </w:rPr>
        <w:instrText xml:space="preserve"> SEQ Abbildung \* ARABIC </w:instrText>
      </w:r>
      <w:r w:rsidRPr="00C074D9">
        <w:rPr>
          <w:color w:val="7030A0"/>
        </w:rPr>
        <w:fldChar w:fldCharType="separate"/>
      </w:r>
      <w:r w:rsidR="00401AE5">
        <w:rPr>
          <w:noProof/>
          <w:color w:val="7030A0"/>
        </w:rPr>
        <w:t>2</w:t>
      </w:r>
      <w:r w:rsidRPr="00C074D9">
        <w:rPr>
          <w:color w:val="7030A0"/>
        </w:rPr>
        <w:fldChar w:fldCharType="end"/>
      </w:r>
      <w:r w:rsidRPr="00C074D9">
        <w:rPr>
          <w:color w:val="7030A0"/>
        </w:rPr>
        <w:t>: Prüfung erstellen</w:t>
      </w:r>
    </w:p>
    <w:p w14:paraId="237AB26B" w14:textId="77777777" w:rsidR="00C074D9" w:rsidRDefault="00C074D9" w:rsidP="00C074D9">
      <w:pPr>
        <w:keepNext/>
      </w:pPr>
      <w:r>
        <w:rPr>
          <w:noProof/>
        </w:rPr>
        <w:drawing>
          <wp:inline distT="0" distB="0" distL="0" distR="0" wp14:anchorId="05EC4EF6" wp14:editId="21937903">
            <wp:extent cx="5831840" cy="3593465"/>
            <wp:effectExtent l="0" t="0" r="0" b="6985"/>
            <wp:docPr id="5" name="Grafik 5" descr="Ein Bild, das Screenshot, Computer, Monitor, compu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Screenshot, Computer, Monitor, computer enthält.&#10;&#10;Automatisch generierte Beschreibu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FBF0" w14:textId="3E12AC4F" w:rsidR="00C074D9" w:rsidRDefault="00C074D9" w:rsidP="00C074D9">
      <w:pPr>
        <w:pStyle w:val="Beschriftung"/>
        <w:jc w:val="center"/>
        <w:rPr>
          <w:color w:val="7030A0"/>
        </w:rPr>
      </w:pPr>
      <w:r w:rsidRPr="00C074D9">
        <w:rPr>
          <w:color w:val="7030A0"/>
        </w:rPr>
        <w:t xml:space="preserve">Abbildung </w:t>
      </w:r>
      <w:r w:rsidRPr="00C074D9">
        <w:rPr>
          <w:color w:val="7030A0"/>
        </w:rPr>
        <w:fldChar w:fldCharType="begin"/>
      </w:r>
      <w:r w:rsidRPr="00C074D9">
        <w:rPr>
          <w:color w:val="7030A0"/>
        </w:rPr>
        <w:instrText xml:space="preserve"> SEQ Abbildung \* ARABIC </w:instrText>
      </w:r>
      <w:r w:rsidRPr="00C074D9">
        <w:rPr>
          <w:color w:val="7030A0"/>
        </w:rPr>
        <w:fldChar w:fldCharType="separate"/>
      </w:r>
      <w:r w:rsidR="00401AE5">
        <w:rPr>
          <w:noProof/>
          <w:color w:val="7030A0"/>
        </w:rPr>
        <w:t>3</w:t>
      </w:r>
      <w:r w:rsidRPr="00C074D9">
        <w:rPr>
          <w:color w:val="7030A0"/>
        </w:rPr>
        <w:fldChar w:fldCharType="end"/>
      </w:r>
      <w:r w:rsidRPr="00C074D9">
        <w:rPr>
          <w:color w:val="7030A0"/>
        </w:rPr>
        <w:t>: Liste der Kurse</w:t>
      </w:r>
    </w:p>
    <w:p w14:paraId="6A9D6B70" w14:textId="77777777" w:rsidR="00C074D9" w:rsidRDefault="00C074D9" w:rsidP="00C074D9">
      <w:pPr>
        <w:keepNext/>
      </w:pPr>
      <w:r>
        <w:rPr>
          <w:noProof/>
        </w:rPr>
        <w:lastRenderedPageBreak/>
        <w:drawing>
          <wp:inline distT="0" distB="0" distL="0" distR="0" wp14:anchorId="085E2F44" wp14:editId="63864F73">
            <wp:extent cx="5831840" cy="3593465"/>
            <wp:effectExtent l="0" t="0" r="0" b="6985"/>
            <wp:docPr id="6" name="Grafik 6" descr="Ein Bild, das Screenshot, Computer, Monitor, compu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Screenshot, Computer, Monitor, computer enthält.&#10;&#10;Automatisch generierte Beschreibu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4A5D" w14:textId="54A1FB12" w:rsidR="00C074D9" w:rsidRDefault="00C074D9" w:rsidP="00C074D9">
      <w:pPr>
        <w:pStyle w:val="Beschriftung"/>
        <w:jc w:val="center"/>
        <w:rPr>
          <w:color w:val="7030A0"/>
        </w:rPr>
      </w:pPr>
      <w:r w:rsidRPr="00C074D9">
        <w:rPr>
          <w:color w:val="7030A0"/>
        </w:rPr>
        <w:t xml:space="preserve">Abbildung </w:t>
      </w:r>
      <w:r w:rsidRPr="00C074D9">
        <w:rPr>
          <w:color w:val="7030A0"/>
        </w:rPr>
        <w:fldChar w:fldCharType="begin"/>
      </w:r>
      <w:r w:rsidRPr="00C074D9">
        <w:rPr>
          <w:color w:val="7030A0"/>
        </w:rPr>
        <w:instrText xml:space="preserve"> SEQ Abbildung \* ARABIC </w:instrText>
      </w:r>
      <w:r w:rsidRPr="00C074D9">
        <w:rPr>
          <w:color w:val="7030A0"/>
        </w:rPr>
        <w:fldChar w:fldCharType="separate"/>
      </w:r>
      <w:r w:rsidR="00401AE5">
        <w:rPr>
          <w:noProof/>
          <w:color w:val="7030A0"/>
        </w:rPr>
        <w:t>4</w:t>
      </w:r>
      <w:r w:rsidRPr="00C074D9">
        <w:rPr>
          <w:color w:val="7030A0"/>
        </w:rPr>
        <w:fldChar w:fldCharType="end"/>
      </w:r>
      <w:r w:rsidRPr="00C074D9">
        <w:rPr>
          <w:color w:val="7030A0"/>
        </w:rPr>
        <w:t>: Liste der Prüfungen</w:t>
      </w:r>
    </w:p>
    <w:p w14:paraId="6B259CBA" w14:textId="77777777" w:rsidR="00401AE5" w:rsidRDefault="00401AE5" w:rsidP="00401AE5">
      <w:pPr>
        <w:keepNext/>
      </w:pPr>
      <w:r>
        <w:rPr>
          <w:noProof/>
        </w:rPr>
        <w:drawing>
          <wp:inline distT="0" distB="0" distL="0" distR="0" wp14:anchorId="3271CA5A" wp14:editId="0BFFE1CC">
            <wp:extent cx="5828030" cy="2202815"/>
            <wp:effectExtent l="0" t="0" r="1270" b="698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75DF" w14:textId="388811C0" w:rsidR="00401AE5" w:rsidRDefault="00401AE5" w:rsidP="00401AE5">
      <w:pPr>
        <w:pStyle w:val="Beschriftung"/>
        <w:jc w:val="center"/>
        <w:rPr>
          <w:color w:val="7030A0"/>
        </w:rPr>
      </w:pPr>
      <w:r w:rsidRPr="00401AE5">
        <w:rPr>
          <w:color w:val="7030A0"/>
        </w:rPr>
        <w:t xml:space="preserve">Abbildung </w:t>
      </w:r>
      <w:r w:rsidRPr="00401AE5">
        <w:rPr>
          <w:color w:val="7030A0"/>
        </w:rPr>
        <w:fldChar w:fldCharType="begin"/>
      </w:r>
      <w:r w:rsidRPr="00401AE5">
        <w:rPr>
          <w:color w:val="7030A0"/>
        </w:rPr>
        <w:instrText xml:space="preserve"> SEQ Abbildung \* ARABIC </w:instrText>
      </w:r>
      <w:r w:rsidRPr="00401AE5">
        <w:rPr>
          <w:color w:val="7030A0"/>
        </w:rPr>
        <w:fldChar w:fldCharType="separate"/>
      </w:r>
      <w:r>
        <w:rPr>
          <w:noProof/>
          <w:color w:val="7030A0"/>
        </w:rPr>
        <w:t>5</w:t>
      </w:r>
      <w:r w:rsidRPr="00401AE5">
        <w:rPr>
          <w:color w:val="7030A0"/>
        </w:rPr>
        <w:fldChar w:fldCharType="end"/>
      </w:r>
      <w:r w:rsidRPr="00401AE5">
        <w:rPr>
          <w:color w:val="7030A0"/>
        </w:rPr>
        <w:t>: User Menü</w:t>
      </w:r>
    </w:p>
    <w:p w14:paraId="683D86F9" w14:textId="77777777" w:rsidR="00401AE5" w:rsidRDefault="00401AE5" w:rsidP="00401AE5">
      <w:pPr>
        <w:keepNext/>
      </w:pPr>
      <w:r>
        <w:rPr>
          <w:noProof/>
        </w:rPr>
        <w:lastRenderedPageBreak/>
        <w:drawing>
          <wp:inline distT="0" distB="0" distL="0" distR="0" wp14:anchorId="18043BF0" wp14:editId="5C90BB24">
            <wp:extent cx="5828030" cy="2202815"/>
            <wp:effectExtent l="0" t="0" r="1270" b="698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4422E" w14:textId="39BCFEA4" w:rsidR="00401AE5" w:rsidRPr="00401AE5" w:rsidRDefault="00401AE5" w:rsidP="00401AE5">
      <w:pPr>
        <w:pStyle w:val="Beschriftung"/>
        <w:jc w:val="center"/>
        <w:rPr>
          <w:color w:val="7030A0"/>
        </w:rPr>
      </w:pPr>
      <w:r w:rsidRPr="00401AE5">
        <w:rPr>
          <w:color w:val="7030A0"/>
        </w:rPr>
        <w:t xml:space="preserve">Abbildung </w:t>
      </w:r>
      <w:r w:rsidRPr="00401AE5">
        <w:rPr>
          <w:color w:val="7030A0"/>
        </w:rPr>
        <w:fldChar w:fldCharType="begin"/>
      </w:r>
      <w:r w:rsidRPr="00401AE5">
        <w:rPr>
          <w:color w:val="7030A0"/>
        </w:rPr>
        <w:instrText xml:space="preserve"> SEQ Abbildung \* ARABIC </w:instrText>
      </w:r>
      <w:r w:rsidRPr="00401AE5">
        <w:rPr>
          <w:color w:val="7030A0"/>
        </w:rPr>
        <w:fldChar w:fldCharType="separate"/>
      </w:r>
      <w:r w:rsidRPr="00401AE5">
        <w:rPr>
          <w:noProof/>
          <w:color w:val="7030A0"/>
        </w:rPr>
        <w:t>6</w:t>
      </w:r>
      <w:r w:rsidRPr="00401AE5">
        <w:rPr>
          <w:color w:val="7030A0"/>
        </w:rPr>
        <w:fldChar w:fldCharType="end"/>
      </w:r>
      <w:r w:rsidRPr="00401AE5">
        <w:rPr>
          <w:color w:val="7030A0"/>
        </w:rPr>
        <w:t>: Kurs anmelden</w:t>
      </w:r>
    </w:p>
    <w:p w14:paraId="142AAD1E" w14:textId="77777777" w:rsidR="00401AE5" w:rsidRPr="00401AE5" w:rsidRDefault="00401AE5" w:rsidP="00401AE5"/>
    <w:p w14:paraId="68550553" w14:textId="77777777" w:rsidR="00C074D9" w:rsidRPr="00C074D9" w:rsidRDefault="00C074D9" w:rsidP="00C074D9"/>
    <w:p w14:paraId="053FA773" w14:textId="1A26FE1D" w:rsidR="00F1566C" w:rsidRPr="00A12343" w:rsidRDefault="00E54B75" w:rsidP="00635604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A12343">
        <w:rPr>
          <w:b/>
          <w:sz w:val="32"/>
        </w:rPr>
        <w:t>Genutzte Frameworks</w:t>
      </w:r>
      <w:r w:rsidR="00A12343">
        <w:rPr>
          <w:b/>
          <w:sz w:val="32"/>
        </w:rPr>
        <w:t>: Bootstrap</w:t>
      </w:r>
    </w:p>
    <w:p w14:paraId="72AAC0DF" w14:textId="77777777" w:rsidR="000B052E" w:rsidRDefault="000B052E" w:rsidP="00591DF6">
      <w:pPr>
        <w:pStyle w:val="Listenabsatz"/>
        <w:spacing w:before="120" w:after="240"/>
        <w:ind w:left="792"/>
        <w:rPr>
          <w:bCs/>
        </w:rPr>
      </w:pPr>
    </w:p>
    <w:p w14:paraId="74034838" w14:textId="7B4293E5" w:rsidR="00591DF6" w:rsidRPr="000B052E" w:rsidRDefault="008F76B4" w:rsidP="00591DF6">
      <w:pPr>
        <w:pStyle w:val="Listenabsatz"/>
        <w:spacing w:before="120" w:after="240"/>
        <w:ind w:left="792"/>
        <w:rPr>
          <w:bCs/>
        </w:rPr>
      </w:pPr>
      <w:r w:rsidRPr="000B052E">
        <w:rPr>
          <w:bCs/>
        </w:rPr>
        <w:t xml:space="preserve">Wir wollten uns intensiv mit der Programmierung der Anwendung beschäftigen, sodass wir für das Anwendungsdesign ein kostenfreies </w:t>
      </w:r>
      <w:r w:rsidR="00A12343" w:rsidRPr="000B052E">
        <w:rPr>
          <w:bCs/>
        </w:rPr>
        <w:t>Framework (</w:t>
      </w:r>
      <w:r w:rsidRPr="000B052E">
        <w:rPr>
          <w:bCs/>
        </w:rPr>
        <w:t>Bootstrap) verwendet haben</w:t>
      </w:r>
      <w:r w:rsidR="00591DF6" w:rsidRPr="000B052E">
        <w:rPr>
          <w:bCs/>
        </w:rPr>
        <w:t>. Bootstrap beinhält, im Gegensatz zu HTML, CSS und JavaScript, bereits viele Anwendungen</w:t>
      </w:r>
    </w:p>
    <w:p w14:paraId="50C571E5" w14:textId="6115B506" w:rsidR="00591DF6" w:rsidRPr="000B052E" w:rsidRDefault="00591DF6" w:rsidP="00591DF6">
      <w:pPr>
        <w:pStyle w:val="Listenabsatz"/>
        <w:spacing w:before="120" w:after="240"/>
        <w:ind w:left="792"/>
        <w:rPr>
          <w:bCs/>
        </w:rPr>
      </w:pPr>
      <w:r w:rsidRPr="000B052E">
        <w:rPr>
          <w:bCs/>
        </w:rPr>
        <w:t>(Icons etc.). Die Entwicklungszeit wird durch dieses Framework erheblich verkürzt. Des Weiteren ist dieses Framework einfach auszuführen. Bei</w:t>
      </w:r>
      <w:r w:rsidR="000B052E">
        <w:rPr>
          <w:bCs/>
        </w:rPr>
        <w:t xml:space="preserve"> der Zusammenarbeit an einem Projekt durch mehrere Entwickler, ist Bootstrap das passende Framework. </w:t>
      </w:r>
      <w:r w:rsidRPr="000B052E">
        <w:rPr>
          <w:bCs/>
        </w:rPr>
        <w:t xml:space="preserve"> </w:t>
      </w:r>
    </w:p>
    <w:p w14:paraId="76079A66" w14:textId="03B9C6B3" w:rsidR="00F1566C" w:rsidRPr="00591DF6" w:rsidRDefault="00F1566C" w:rsidP="00591DF6">
      <w:pPr>
        <w:spacing w:before="120" w:after="240"/>
        <w:rPr>
          <w:b/>
        </w:rPr>
      </w:pPr>
    </w:p>
    <w:p w14:paraId="1CBB4107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56BA7AB0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4B01A746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197B1381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21A804FF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45D468E7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00C93D97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434C6AE6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65ADD75D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592BFFF9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0807D099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4AAA4C55" w14:textId="77777777" w:rsidR="00F1566C" w:rsidRPr="00AD6F03" w:rsidRDefault="00F1566C" w:rsidP="00AD6F03">
      <w:pPr>
        <w:spacing w:before="120" w:after="240"/>
        <w:rPr>
          <w:b/>
          <w:sz w:val="32"/>
        </w:rPr>
      </w:pPr>
    </w:p>
    <w:p w14:paraId="023F41D2" w14:textId="77777777" w:rsidR="00F1566C" w:rsidRDefault="00E54B75" w:rsidP="00F1566C">
      <w:pPr>
        <w:pStyle w:val="Listenabsatz"/>
        <w:numPr>
          <w:ilvl w:val="0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lastRenderedPageBreak/>
        <w:t>Zusammenfassung</w:t>
      </w:r>
    </w:p>
    <w:p w14:paraId="4FCCC47E" w14:textId="10DC729F" w:rsidR="00F1566C" w:rsidRDefault="00E54B75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Aufgabenteilung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4452"/>
        <w:gridCol w:w="4362"/>
      </w:tblGrid>
      <w:tr w:rsidR="00C074D9" w14:paraId="3ACC9439" w14:textId="77777777" w:rsidTr="00C074D9">
        <w:tc>
          <w:tcPr>
            <w:tcW w:w="4587" w:type="dxa"/>
          </w:tcPr>
          <w:p w14:paraId="6060D5D6" w14:textId="1B8F49BF" w:rsidR="00C074D9" w:rsidRPr="00C074D9" w:rsidRDefault="00C074D9" w:rsidP="00C074D9">
            <w:pPr>
              <w:pStyle w:val="Listenabsatz"/>
              <w:spacing w:before="120" w:after="240"/>
              <w:ind w:left="0"/>
              <w:rPr>
                <w:b/>
              </w:rPr>
            </w:pPr>
            <w:r>
              <w:rPr>
                <w:b/>
              </w:rPr>
              <w:t>Abdessamad Aouam</w:t>
            </w:r>
          </w:p>
        </w:tc>
        <w:tc>
          <w:tcPr>
            <w:tcW w:w="4587" w:type="dxa"/>
          </w:tcPr>
          <w:p w14:paraId="7DF85472" w14:textId="6ED1EE80" w:rsidR="00C074D9" w:rsidRPr="00C074D9" w:rsidRDefault="00C074D9" w:rsidP="00C074D9">
            <w:pPr>
              <w:pStyle w:val="Listenabsatz"/>
              <w:spacing w:before="120" w:after="240"/>
              <w:ind w:left="0"/>
              <w:rPr>
                <w:b/>
              </w:rPr>
            </w:pPr>
            <w:proofErr w:type="spellStart"/>
            <w:r>
              <w:rPr>
                <w:b/>
              </w:rPr>
              <w:t>Tonio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C074D9" w14:paraId="5A3986FA" w14:textId="77777777" w:rsidTr="00C074D9">
        <w:tc>
          <w:tcPr>
            <w:tcW w:w="4587" w:type="dxa"/>
          </w:tcPr>
          <w:p w14:paraId="6F217244" w14:textId="1B7DDC3B" w:rsidR="00C074D9" w:rsidRDefault="00C074D9" w:rsidP="00C074D9">
            <w:pPr>
              <w:pStyle w:val="Listenabsatz"/>
              <w:numPr>
                <w:ilvl w:val="0"/>
                <w:numId w:val="31"/>
              </w:numPr>
              <w:spacing w:before="120" w:after="240"/>
              <w:rPr>
                <w:bCs/>
              </w:rPr>
            </w:pPr>
            <w:proofErr w:type="spellStart"/>
            <w:r>
              <w:rPr>
                <w:bCs/>
              </w:rPr>
              <w:t>Kurs</w:t>
            </w:r>
            <w:proofErr w:type="spellEnd"/>
            <w:r>
              <w:rPr>
                <w:bCs/>
              </w:rPr>
              <w:t>/</w:t>
            </w:r>
            <w:proofErr w:type="spellStart"/>
            <w:r>
              <w:rPr>
                <w:bCs/>
              </w:rPr>
              <w:t>Prüfung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erstellen</w:t>
            </w:r>
            <w:proofErr w:type="spellEnd"/>
          </w:p>
          <w:p w14:paraId="46767A35" w14:textId="6246E7C1" w:rsidR="00C074D9" w:rsidRDefault="00C074D9" w:rsidP="00C074D9">
            <w:pPr>
              <w:pStyle w:val="Listenabsatz"/>
              <w:numPr>
                <w:ilvl w:val="0"/>
                <w:numId w:val="31"/>
              </w:numPr>
              <w:spacing w:before="120" w:after="240"/>
              <w:rPr>
                <w:bCs/>
              </w:rPr>
            </w:pPr>
            <w:proofErr w:type="spellStart"/>
            <w:r>
              <w:rPr>
                <w:bCs/>
              </w:rPr>
              <w:t>Kurs</w:t>
            </w:r>
            <w:proofErr w:type="spellEnd"/>
            <w:r>
              <w:rPr>
                <w:bCs/>
              </w:rPr>
              <w:t>/</w:t>
            </w:r>
            <w:proofErr w:type="spellStart"/>
            <w:r>
              <w:rPr>
                <w:bCs/>
              </w:rPr>
              <w:t>Prüfung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ändern</w:t>
            </w:r>
            <w:proofErr w:type="spellEnd"/>
          </w:p>
          <w:p w14:paraId="5535BE4A" w14:textId="49CEC45A" w:rsidR="002D4D40" w:rsidRDefault="002D4D40" w:rsidP="00C074D9">
            <w:pPr>
              <w:pStyle w:val="Listenabsatz"/>
              <w:numPr>
                <w:ilvl w:val="0"/>
                <w:numId w:val="31"/>
              </w:numPr>
              <w:spacing w:before="120" w:after="240"/>
              <w:rPr>
                <w:bCs/>
              </w:rPr>
            </w:pPr>
            <w:proofErr w:type="spellStart"/>
            <w:r>
              <w:rPr>
                <w:bCs/>
              </w:rPr>
              <w:t>Kurs</w:t>
            </w:r>
            <w:proofErr w:type="spellEnd"/>
            <w:r>
              <w:rPr>
                <w:bCs/>
              </w:rPr>
              <w:t>/</w:t>
            </w:r>
            <w:proofErr w:type="spellStart"/>
            <w:r>
              <w:rPr>
                <w:bCs/>
              </w:rPr>
              <w:t>Prüfung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löschen</w:t>
            </w:r>
            <w:proofErr w:type="spellEnd"/>
          </w:p>
          <w:p w14:paraId="1C4F9088" w14:textId="2FDE0453" w:rsidR="002D4D40" w:rsidRDefault="002D4D40" w:rsidP="00C074D9">
            <w:pPr>
              <w:pStyle w:val="Listenabsatz"/>
              <w:numPr>
                <w:ilvl w:val="0"/>
                <w:numId w:val="31"/>
              </w:numPr>
              <w:spacing w:before="120" w:after="240"/>
              <w:rPr>
                <w:bCs/>
              </w:rPr>
            </w:pPr>
            <w:proofErr w:type="spellStart"/>
            <w:r>
              <w:rPr>
                <w:bCs/>
              </w:rPr>
              <w:t>Liste</w:t>
            </w:r>
            <w:proofErr w:type="spellEnd"/>
            <w:r>
              <w:rPr>
                <w:bCs/>
              </w:rPr>
              <w:t xml:space="preserve"> der </w:t>
            </w:r>
            <w:proofErr w:type="spellStart"/>
            <w:r>
              <w:rPr>
                <w:bCs/>
              </w:rPr>
              <w:t>Kurse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anzeigen</w:t>
            </w:r>
            <w:proofErr w:type="spellEnd"/>
          </w:p>
          <w:p w14:paraId="7ED8E859" w14:textId="79960545" w:rsidR="0096227F" w:rsidRDefault="002D4D40" w:rsidP="0096227F">
            <w:pPr>
              <w:pStyle w:val="Listenabsatz"/>
              <w:numPr>
                <w:ilvl w:val="0"/>
                <w:numId w:val="31"/>
              </w:numPr>
              <w:spacing w:before="120" w:after="240"/>
              <w:rPr>
                <w:bCs/>
              </w:rPr>
            </w:pPr>
            <w:proofErr w:type="spellStart"/>
            <w:r>
              <w:rPr>
                <w:bCs/>
              </w:rPr>
              <w:t>Liste</w:t>
            </w:r>
            <w:proofErr w:type="spellEnd"/>
            <w:r>
              <w:rPr>
                <w:bCs/>
              </w:rPr>
              <w:t xml:space="preserve"> der </w:t>
            </w:r>
            <w:proofErr w:type="spellStart"/>
            <w:r>
              <w:rPr>
                <w:bCs/>
              </w:rPr>
              <w:t>Prüfungen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anzeigen</w:t>
            </w:r>
            <w:proofErr w:type="spellEnd"/>
          </w:p>
          <w:p w14:paraId="0B551CD0" w14:textId="7991E41B" w:rsidR="0096227F" w:rsidRDefault="0096227F" w:rsidP="0096227F">
            <w:pPr>
              <w:pStyle w:val="Listenabsatz"/>
              <w:numPr>
                <w:ilvl w:val="0"/>
                <w:numId w:val="31"/>
              </w:numPr>
              <w:spacing w:before="120" w:after="240"/>
              <w:rPr>
                <w:bCs/>
              </w:rPr>
            </w:pPr>
            <w:proofErr w:type="spellStart"/>
            <w:r>
              <w:rPr>
                <w:bCs/>
              </w:rPr>
              <w:t>Für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einen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anmelden</w:t>
            </w:r>
            <w:proofErr w:type="spellEnd"/>
          </w:p>
          <w:p w14:paraId="6CE8E720" w14:textId="47F67628" w:rsidR="0096227F" w:rsidRPr="0096227F" w:rsidRDefault="0096227F" w:rsidP="0096227F">
            <w:pPr>
              <w:pStyle w:val="Listenabsatz"/>
              <w:numPr>
                <w:ilvl w:val="0"/>
                <w:numId w:val="31"/>
              </w:numPr>
              <w:spacing w:before="120" w:after="240"/>
              <w:rPr>
                <w:bCs/>
              </w:rPr>
            </w:pPr>
            <w:proofErr w:type="spellStart"/>
            <w:r>
              <w:rPr>
                <w:bCs/>
              </w:rPr>
              <w:t>Für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eine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Prüfung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anmelden</w:t>
            </w:r>
            <w:proofErr w:type="spellEnd"/>
          </w:p>
          <w:p w14:paraId="2854CF35" w14:textId="7A4F2D70" w:rsidR="002D4D40" w:rsidRDefault="002D4D40" w:rsidP="00C074D9">
            <w:pPr>
              <w:pStyle w:val="Listenabsatz"/>
              <w:numPr>
                <w:ilvl w:val="0"/>
                <w:numId w:val="31"/>
              </w:numPr>
              <w:spacing w:before="120" w:after="240"/>
              <w:rPr>
                <w:bCs/>
              </w:rPr>
            </w:pPr>
            <w:proofErr w:type="spellStart"/>
            <w:r>
              <w:rPr>
                <w:bCs/>
              </w:rPr>
              <w:t>Webseite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designen</w:t>
            </w:r>
            <w:proofErr w:type="spellEnd"/>
          </w:p>
          <w:p w14:paraId="4A8F2975" w14:textId="1CDE082F" w:rsidR="002D4D40" w:rsidRDefault="002D4D40" w:rsidP="00C074D9">
            <w:pPr>
              <w:pStyle w:val="Listenabsatz"/>
              <w:numPr>
                <w:ilvl w:val="0"/>
                <w:numId w:val="31"/>
              </w:numPr>
              <w:spacing w:before="120" w:after="240"/>
              <w:rPr>
                <w:bCs/>
              </w:rPr>
            </w:pPr>
            <w:proofErr w:type="spellStart"/>
            <w:r>
              <w:rPr>
                <w:bCs/>
              </w:rPr>
              <w:t>Entwurfmuster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erstellen</w:t>
            </w:r>
            <w:proofErr w:type="spellEnd"/>
          </w:p>
          <w:p w14:paraId="0CECA607" w14:textId="34ECE932" w:rsidR="002D4D40" w:rsidRDefault="002D4D40" w:rsidP="00C074D9">
            <w:pPr>
              <w:pStyle w:val="Listenabsatz"/>
              <w:numPr>
                <w:ilvl w:val="0"/>
                <w:numId w:val="31"/>
              </w:numPr>
              <w:spacing w:before="120" w:after="240"/>
              <w:rPr>
                <w:bCs/>
              </w:rPr>
            </w:pPr>
            <w:proofErr w:type="spellStart"/>
            <w:r>
              <w:rPr>
                <w:bCs/>
              </w:rPr>
              <w:t>Doku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schreiben</w:t>
            </w:r>
            <w:proofErr w:type="spellEnd"/>
          </w:p>
          <w:p w14:paraId="555F1D75" w14:textId="570B7F5A" w:rsidR="00C074D9" w:rsidRPr="00C074D9" w:rsidRDefault="00C074D9" w:rsidP="00C074D9">
            <w:pPr>
              <w:pStyle w:val="Listenabsatz"/>
              <w:spacing w:before="120" w:after="240"/>
              <w:ind w:left="0"/>
              <w:rPr>
                <w:bCs/>
              </w:rPr>
            </w:pPr>
          </w:p>
        </w:tc>
        <w:tc>
          <w:tcPr>
            <w:tcW w:w="4587" w:type="dxa"/>
          </w:tcPr>
          <w:p w14:paraId="3CF9E7AC" w14:textId="77777777" w:rsidR="00C074D9" w:rsidRPr="00C074D9" w:rsidRDefault="00C074D9" w:rsidP="00C074D9">
            <w:pPr>
              <w:pStyle w:val="Listenabsatz"/>
              <w:spacing w:before="120" w:after="240"/>
              <w:ind w:left="0"/>
              <w:rPr>
                <w:b/>
              </w:rPr>
            </w:pPr>
          </w:p>
        </w:tc>
      </w:tr>
    </w:tbl>
    <w:p w14:paraId="7425EE3D" w14:textId="77777777" w:rsidR="00C074D9" w:rsidRDefault="00C074D9" w:rsidP="00C074D9">
      <w:pPr>
        <w:pStyle w:val="Listenabsatz"/>
        <w:spacing w:before="120" w:after="240"/>
        <w:ind w:left="360"/>
        <w:rPr>
          <w:b/>
          <w:sz w:val="32"/>
        </w:rPr>
      </w:pPr>
    </w:p>
    <w:p w14:paraId="7D9B003F" w14:textId="77777777" w:rsidR="00E54B75" w:rsidRPr="00F1566C" w:rsidRDefault="00E54B75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Ausblick</w:t>
      </w:r>
    </w:p>
    <w:p w14:paraId="3E656600" w14:textId="453B1161" w:rsidR="005E24B5" w:rsidRDefault="005E24B5" w:rsidP="00310A46"/>
    <w:p w14:paraId="06169EFE" w14:textId="2CDE2734" w:rsidR="00F4484A" w:rsidRDefault="00F4484A" w:rsidP="00310A46"/>
    <w:p w14:paraId="6192C0D1" w14:textId="5B2409E7" w:rsidR="00F4484A" w:rsidRDefault="00F4484A" w:rsidP="00310A46"/>
    <w:p w14:paraId="109CB8F0" w14:textId="2066810D" w:rsidR="00F4484A" w:rsidRDefault="00F4484A" w:rsidP="00310A46"/>
    <w:p w14:paraId="17718F44" w14:textId="13EC1465" w:rsidR="00F4484A" w:rsidRDefault="00F4484A" w:rsidP="00310A46"/>
    <w:p w14:paraId="62D7227B" w14:textId="545A1CF2" w:rsidR="00F4484A" w:rsidRDefault="00F4484A" w:rsidP="00310A46"/>
    <w:p w14:paraId="20155AD7" w14:textId="5E40E2AC" w:rsidR="00F4484A" w:rsidRDefault="00F4484A" w:rsidP="00310A46"/>
    <w:p w14:paraId="5F8DDEDE" w14:textId="4600BDBA" w:rsidR="00F4484A" w:rsidRDefault="00F4484A" w:rsidP="00310A46"/>
    <w:p w14:paraId="257B6841" w14:textId="0A5B5DBC" w:rsidR="00F4484A" w:rsidRDefault="00F4484A" w:rsidP="00310A46"/>
    <w:p w14:paraId="6E2799C9" w14:textId="48674EA8" w:rsidR="00F4484A" w:rsidRDefault="00F4484A" w:rsidP="00310A46"/>
    <w:p w14:paraId="3E4162B7" w14:textId="1F0FB3D9" w:rsidR="00F4484A" w:rsidRDefault="00F4484A" w:rsidP="00310A46"/>
    <w:p w14:paraId="38735869" w14:textId="2CDD2412" w:rsidR="00F4484A" w:rsidRDefault="00F4484A" w:rsidP="00310A46"/>
    <w:p w14:paraId="3ABD9BCF" w14:textId="13F10921" w:rsidR="00F4484A" w:rsidRDefault="00F4484A" w:rsidP="00310A46"/>
    <w:p w14:paraId="20F7F362" w14:textId="06C0100F" w:rsidR="00F4484A" w:rsidRDefault="00F4484A" w:rsidP="00310A46"/>
    <w:p w14:paraId="1134B7C4" w14:textId="3E6A8404" w:rsidR="00F4484A" w:rsidRDefault="00F4484A" w:rsidP="00310A46"/>
    <w:p w14:paraId="17577335" w14:textId="46CBA84E" w:rsidR="00F4484A" w:rsidRDefault="00F4484A" w:rsidP="00310A46"/>
    <w:p w14:paraId="0E04939A" w14:textId="77777777" w:rsidR="00F4484A" w:rsidRDefault="00F4484A" w:rsidP="00310A46"/>
    <w:p w14:paraId="73BEF1F9" w14:textId="77777777" w:rsidR="00C074D9" w:rsidRPr="006911E6" w:rsidRDefault="00C074D9" w:rsidP="00C074D9">
      <w:pPr>
        <w:pStyle w:val="berschrift1"/>
        <w:rPr>
          <w:rFonts w:asciiTheme="minorHAnsi" w:hAnsiTheme="minorHAnsi"/>
        </w:rPr>
      </w:pPr>
      <w:bookmarkStart w:id="0" w:name="_Toc47095468"/>
      <w:r w:rsidRPr="006911E6">
        <w:rPr>
          <w:rFonts w:asciiTheme="minorHAnsi" w:hAnsiTheme="minorHAnsi"/>
        </w:rPr>
        <w:lastRenderedPageBreak/>
        <w:t>Abbildungsverzeichnis</w:t>
      </w:r>
      <w:bookmarkEnd w:id="0"/>
    </w:p>
    <w:p w14:paraId="7F55C933" w14:textId="2732ACA8" w:rsidR="00C074D9" w:rsidRPr="006911E6" w:rsidRDefault="00C074D9" w:rsidP="00C074D9">
      <w:pPr>
        <w:pStyle w:val="Abbildungsverzeichnis"/>
        <w:tabs>
          <w:tab w:val="right" w:leader="dot" w:pos="9056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de-DE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7095497" w:history="1">
        <w:r w:rsidRPr="006911E6">
          <w:rPr>
            <w:rStyle w:val="Hyperlink"/>
            <w:rFonts w:asciiTheme="minorHAnsi" w:hAnsiTheme="minorHAnsi"/>
            <w:noProof/>
            <w:sz w:val="22"/>
            <w:szCs w:val="22"/>
          </w:rPr>
          <w:t xml:space="preserve">Abbildung 1: </w:t>
        </w:r>
        <w:r w:rsidR="00B226E3">
          <w:rPr>
            <w:rStyle w:val="Hyperlink"/>
            <w:rFonts w:asciiTheme="minorHAnsi" w:hAnsiTheme="minorHAnsi"/>
            <w:noProof/>
            <w:sz w:val="22"/>
            <w:szCs w:val="22"/>
          </w:rPr>
          <w:t>Kurs erstellen</w:t>
        </w:r>
        <w:r w:rsidRPr="006911E6">
          <w:rPr>
            <w:rFonts w:asciiTheme="minorHAnsi" w:hAnsiTheme="minorHAnsi"/>
            <w:noProof/>
            <w:webHidden/>
            <w:sz w:val="22"/>
            <w:szCs w:val="22"/>
          </w:rPr>
          <w:tab/>
        </w:r>
        <w:r w:rsidR="007416C8">
          <w:rPr>
            <w:rFonts w:asciiTheme="minorHAnsi" w:hAnsiTheme="minorHAnsi"/>
            <w:noProof/>
            <w:webHidden/>
            <w:sz w:val="22"/>
            <w:szCs w:val="22"/>
          </w:rPr>
          <w:t>9</w:t>
        </w:r>
      </w:hyperlink>
    </w:p>
    <w:p w14:paraId="1914B186" w14:textId="7F2B3EF8" w:rsidR="00C074D9" w:rsidRPr="006911E6" w:rsidRDefault="00C074D9" w:rsidP="00C074D9">
      <w:pPr>
        <w:pStyle w:val="Abbildungsverzeichnis"/>
        <w:tabs>
          <w:tab w:val="right" w:leader="dot" w:pos="9056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de-DE"/>
        </w:rPr>
      </w:pPr>
      <w:hyperlink w:anchor="_Toc47095498" w:history="1">
        <w:r w:rsidRPr="006911E6">
          <w:rPr>
            <w:rStyle w:val="Hyperlink"/>
            <w:rFonts w:asciiTheme="minorHAnsi" w:hAnsiTheme="minorHAnsi"/>
            <w:noProof/>
            <w:sz w:val="22"/>
            <w:szCs w:val="22"/>
          </w:rPr>
          <w:t xml:space="preserve">Abbildung 2: </w:t>
        </w:r>
        <w:r w:rsidR="00B226E3">
          <w:rPr>
            <w:rStyle w:val="Hyperlink"/>
            <w:rFonts w:asciiTheme="minorHAnsi" w:hAnsiTheme="minorHAnsi"/>
            <w:noProof/>
            <w:sz w:val="22"/>
            <w:szCs w:val="22"/>
          </w:rPr>
          <w:t>Prüfung erstellen</w:t>
        </w:r>
        <w:r w:rsidRPr="006911E6">
          <w:rPr>
            <w:rFonts w:asciiTheme="minorHAnsi" w:hAnsiTheme="minorHAnsi"/>
            <w:noProof/>
            <w:webHidden/>
            <w:sz w:val="22"/>
            <w:szCs w:val="22"/>
          </w:rPr>
          <w:tab/>
        </w:r>
        <w:r w:rsidR="007416C8">
          <w:rPr>
            <w:rFonts w:asciiTheme="minorHAnsi" w:hAnsiTheme="minorHAnsi"/>
            <w:noProof/>
            <w:webHidden/>
            <w:sz w:val="22"/>
            <w:szCs w:val="22"/>
          </w:rPr>
          <w:t>10</w:t>
        </w:r>
      </w:hyperlink>
    </w:p>
    <w:p w14:paraId="49EB2F3B" w14:textId="2B188C34" w:rsidR="00C074D9" w:rsidRPr="006911E6" w:rsidRDefault="00C074D9" w:rsidP="00C074D9">
      <w:pPr>
        <w:pStyle w:val="Abbildungsverzeichnis"/>
        <w:tabs>
          <w:tab w:val="right" w:leader="dot" w:pos="9056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de-DE"/>
        </w:rPr>
      </w:pPr>
      <w:hyperlink w:anchor="_Toc47095499" w:history="1">
        <w:r w:rsidRPr="006911E6">
          <w:rPr>
            <w:rStyle w:val="Hyperlink"/>
            <w:rFonts w:asciiTheme="minorHAnsi" w:hAnsiTheme="minorHAnsi"/>
            <w:noProof/>
            <w:sz w:val="22"/>
            <w:szCs w:val="22"/>
          </w:rPr>
          <w:t xml:space="preserve">Abbildung 3: </w:t>
        </w:r>
        <w:r w:rsidR="00B226E3">
          <w:rPr>
            <w:rStyle w:val="Hyperlink"/>
            <w:rFonts w:asciiTheme="minorHAnsi" w:hAnsiTheme="minorHAnsi"/>
            <w:noProof/>
            <w:sz w:val="22"/>
            <w:szCs w:val="22"/>
          </w:rPr>
          <w:t>Liste der Kurse</w:t>
        </w:r>
        <w:r w:rsidRPr="006911E6">
          <w:rPr>
            <w:rFonts w:asciiTheme="minorHAnsi" w:hAnsiTheme="minorHAnsi"/>
            <w:noProof/>
            <w:webHidden/>
            <w:sz w:val="22"/>
            <w:szCs w:val="22"/>
          </w:rPr>
          <w:tab/>
        </w:r>
        <w:r w:rsidR="007416C8">
          <w:rPr>
            <w:rFonts w:asciiTheme="minorHAnsi" w:hAnsiTheme="minorHAnsi"/>
            <w:noProof/>
            <w:webHidden/>
            <w:sz w:val="22"/>
            <w:szCs w:val="22"/>
          </w:rPr>
          <w:t>10</w:t>
        </w:r>
      </w:hyperlink>
    </w:p>
    <w:p w14:paraId="5E7FC432" w14:textId="6C0468F0" w:rsidR="00C074D9" w:rsidRPr="006911E6" w:rsidRDefault="00C074D9" w:rsidP="00C074D9">
      <w:pPr>
        <w:pStyle w:val="Abbildungsverzeichnis"/>
        <w:tabs>
          <w:tab w:val="right" w:leader="dot" w:pos="9056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de-DE"/>
        </w:rPr>
      </w:pPr>
      <w:hyperlink w:anchor="_Toc47095500" w:history="1">
        <w:r w:rsidRPr="006911E6">
          <w:rPr>
            <w:rStyle w:val="Hyperlink"/>
            <w:rFonts w:asciiTheme="minorHAnsi" w:hAnsiTheme="minorHAnsi"/>
            <w:noProof/>
            <w:sz w:val="22"/>
            <w:szCs w:val="22"/>
          </w:rPr>
          <w:t xml:space="preserve">Abbildung 4: </w:t>
        </w:r>
        <w:r w:rsidR="00B226E3">
          <w:rPr>
            <w:rStyle w:val="Hyperlink"/>
            <w:rFonts w:asciiTheme="minorHAnsi" w:hAnsiTheme="minorHAnsi"/>
            <w:noProof/>
            <w:sz w:val="22"/>
            <w:szCs w:val="22"/>
          </w:rPr>
          <w:t>Liste der Prüfungen</w:t>
        </w:r>
        <w:r w:rsidRPr="006911E6">
          <w:rPr>
            <w:rFonts w:asciiTheme="minorHAnsi" w:hAnsiTheme="minorHAnsi"/>
            <w:noProof/>
            <w:webHidden/>
            <w:sz w:val="22"/>
            <w:szCs w:val="22"/>
          </w:rPr>
          <w:tab/>
        </w:r>
        <w:r w:rsidR="007416C8">
          <w:rPr>
            <w:rFonts w:asciiTheme="minorHAnsi" w:hAnsiTheme="minorHAnsi"/>
            <w:noProof/>
            <w:webHidden/>
            <w:sz w:val="22"/>
            <w:szCs w:val="22"/>
          </w:rPr>
          <w:t>11</w:t>
        </w:r>
      </w:hyperlink>
    </w:p>
    <w:p w14:paraId="6696A33B" w14:textId="0DD2BC96" w:rsidR="00C074D9" w:rsidRPr="006911E6" w:rsidRDefault="00C074D9" w:rsidP="00C074D9">
      <w:pPr>
        <w:pStyle w:val="Abbildungsverzeichnis"/>
        <w:tabs>
          <w:tab w:val="right" w:leader="dot" w:pos="9056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de-DE"/>
        </w:rPr>
      </w:pPr>
      <w:hyperlink w:anchor="_Toc47095501" w:history="1">
        <w:r w:rsidRPr="006911E6">
          <w:rPr>
            <w:rStyle w:val="Hyperlink"/>
            <w:rFonts w:asciiTheme="minorHAnsi" w:hAnsiTheme="minorHAnsi"/>
            <w:noProof/>
            <w:sz w:val="22"/>
            <w:szCs w:val="22"/>
          </w:rPr>
          <w:t xml:space="preserve">Abbildung 5: </w:t>
        </w:r>
        <w:r w:rsidR="006911E6">
          <w:rPr>
            <w:rStyle w:val="Hyperlink"/>
            <w:rFonts w:asciiTheme="minorHAnsi" w:hAnsiTheme="minorHAnsi"/>
            <w:noProof/>
            <w:sz w:val="22"/>
            <w:szCs w:val="22"/>
          </w:rPr>
          <w:t>User Menü</w:t>
        </w:r>
        <w:r w:rsidRPr="006911E6">
          <w:rPr>
            <w:rFonts w:asciiTheme="minorHAnsi" w:hAnsiTheme="minorHAnsi"/>
            <w:noProof/>
            <w:webHidden/>
            <w:sz w:val="22"/>
            <w:szCs w:val="22"/>
          </w:rPr>
          <w:tab/>
        </w:r>
        <w:r w:rsidR="007416C8">
          <w:rPr>
            <w:rFonts w:asciiTheme="minorHAnsi" w:hAnsiTheme="minorHAnsi"/>
            <w:noProof/>
            <w:webHidden/>
            <w:sz w:val="22"/>
            <w:szCs w:val="22"/>
          </w:rPr>
          <w:t>11</w:t>
        </w:r>
      </w:hyperlink>
    </w:p>
    <w:p w14:paraId="3C00EBF2" w14:textId="4ADB7D8F" w:rsidR="00C074D9" w:rsidRPr="006911E6" w:rsidRDefault="00C074D9" w:rsidP="00C074D9">
      <w:pPr>
        <w:pStyle w:val="Abbildungsverzeichnis"/>
        <w:tabs>
          <w:tab w:val="right" w:leader="dot" w:pos="9056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de-DE"/>
        </w:rPr>
      </w:pPr>
      <w:hyperlink w:anchor="_Toc47095502" w:history="1">
        <w:r w:rsidRPr="006911E6">
          <w:rPr>
            <w:rStyle w:val="Hyperlink"/>
            <w:rFonts w:asciiTheme="minorHAnsi" w:hAnsiTheme="minorHAnsi"/>
            <w:noProof/>
            <w:sz w:val="22"/>
            <w:szCs w:val="22"/>
          </w:rPr>
          <w:t xml:space="preserve">Abbildung 6: </w:t>
        </w:r>
        <w:r w:rsidR="006911E6">
          <w:rPr>
            <w:rStyle w:val="Hyperlink"/>
            <w:rFonts w:asciiTheme="minorHAnsi" w:hAnsiTheme="minorHAnsi"/>
            <w:noProof/>
            <w:sz w:val="22"/>
            <w:szCs w:val="22"/>
          </w:rPr>
          <w:t>Kurs anmelden</w:t>
        </w:r>
        <w:r w:rsidRPr="006911E6">
          <w:rPr>
            <w:rFonts w:asciiTheme="minorHAnsi" w:hAnsiTheme="minorHAnsi"/>
            <w:noProof/>
            <w:webHidden/>
            <w:sz w:val="22"/>
            <w:szCs w:val="22"/>
          </w:rPr>
          <w:tab/>
        </w:r>
        <w:r w:rsidR="007416C8">
          <w:rPr>
            <w:rFonts w:asciiTheme="minorHAnsi" w:hAnsiTheme="minorHAnsi"/>
            <w:noProof/>
            <w:webHidden/>
            <w:sz w:val="22"/>
            <w:szCs w:val="22"/>
          </w:rPr>
          <w:t>12</w:t>
        </w:r>
      </w:hyperlink>
    </w:p>
    <w:p w14:paraId="2A2BF767" w14:textId="5997EC02" w:rsidR="00C074D9" w:rsidRPr="00310A46" w:rsidRDefault="00C074D9" w:rsidP="00C074D9">
      <w:r>
        <w:fldChar w:fldCharType="end"/>
      </w:r>
    </w:p>
    <w:sectPr w:rsidR="00C074D9" w:rsidRPr="00310A46" w:rsidSect="00F1566C">
      <w:headerReference w:type="default" r:id="rId19"/>
      <w:footerReference w:type="default" r:id="rId20"/>
      <w:headerReference w:type="first" r:id="rId21"/>
      <w:pgSz w:w="11906" w:h="16838" w:code="9"/>
      <w:pgMar w:top="-2642" w:right="1304" w:bottom="1134" w:left="1418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6F5BB" w14:textId="77777777" w:rsidR="002456EF" w:rsidRDefault="002456EF" w:rsidP="00C9793C">
      <w:pPr>
        <w:spacing w:after="0" w:line="240" w:lineRule="auto"/>
      </w:pPr>
      <w:r>
        <w:separator/>
      </w:r>
    </w:p>
  </w:endnote>
  <w:endnote w:type="continuationSeparator" w:id="0">
    <w:p w14:paraId="4F85AAD9" w14:textId="77777777" w:rsidR="002456EF" w:rsidRDefault="002456EF" w:rsidP="00C9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Thin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 (Überschriften">
    <w:altName w:val="Times New Roman"/>
    <w:charset w:val="00"/>
    <w:family w:val="roman"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(Textkörper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CB5BF" w14:textId="77777777" w:rsidR="00FE4D20" w:rsidRPr="00D62070" w:rsidRDefault="00FE4D20" w:rsidP="005A0B59">
    <w:pPr>
      <w:pStyle w:val="Fuzeile"/>
    </w:pPr>
    <w:r w:rsidRPr="00306A45">
      <w:tab/>
    </w:r>
    <w:r w:rsidRPr="00306A45">
      <w:tab/>
    </w:r>
    <w:r w:rsidRPr="00D62070">
      <w:t xml:space="preserve">Seite </w:t>
    </w:r>
    <w:r w:rsidRPr="00D62070">
      <w:fldChar w:fldCharType="begin"/>
    </w:r>
    <w:r w:rsidRPr="00D62070">
      <w:instrText xml:space="preserve"> PAGE   \* MERGEFORMAT </w:instrText>
    </w:r>
    <w:r w:rsidRPr="00D62070">
      <w:fldChar w:fldCharType="separate"/>
    </w:r>
    <w:r>
      <w:rPr>
        <w:noProof/>
      </w:rPr>
      <w:t>5</w:t>
    </w:r>
    <w:r w:rsidRPr="00D62070">
      <w:fldChar w:fldCharType="end"/>
    </w:r>
    <w:r w:rsidRPr="00D62070">
      <w:t xml:space="preserve"> von </w:t>
    </w:r>
    <w:fldSimple w:instr=" NUMPAGES   \* MERGEFORMAT ">
      <w:r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AA3DC" w14:textId="77777777" w:rsidR="002456EF" w:rsidRDefault="002456EF" w:rsidP="00C9793C">
      <w:pPr>
        <w:spacing w:after="0" w:line="240" w:lineRule="auto"/>
      </w:pPr>
      <w:r>
        <w:separator/>
      </w:r>
    </w:p>
  </w:footnote>
  <w:footnote w:type="continuationSeparator" w:id="0">
    <w:p w14:paraId="37D53A12" w14:textId="77777777" w:rsidR="002456EF" w:rsidRDefault="002456EF" w:rsidP="00C9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BB08F" w14:textId="77777777" w:rsidR="00FE4D20" w:rsidRDefault="00FE4D2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0288" behindDoc="1" locked="1" layoutInCell="1" allowOverlap="1" wp14:anchorId="35AC9329" wp14:editId="38966CC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285200"/>
          <wp:effectExtent l="0" t="0" r="3175" b="0"/>
          <wp:wrapNone/>
          <wp:docPr id="19" name="Grafik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fh-luebeck.de\shares\group\rz\Team\Volker_Natho\Projekte\Wulf_Office-Vorlagen\Word\Briefbogen\Briefbogen_Kopfgrafik3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28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0AAA8" w14:textId="77777777" w:rsidR="00FE4D20" w:rsidRDefault="00FE4D20" w:rsidP="0036241F">
    <w:pPr>
      <w:pStyle w:val="Kopfzeile"/>
      <w:rPr>
        <w:rStyle w:val="Fett"/>
      </w:rPr>
    </w:pPr>
  </w:p>
  <w:p w14:paraId="171FCEB8" w14:textId="77777777" w:rsidR="00FE4D20" w:rsidRDefault="00FE4D20" w:rsidP="0036241F">
    <w:pPr>
      <w:pStyle w:val="Kopfzeile"/>
      <w:rPr>
        <w:rStyle w:val="Fett"/>
      </w:rPr>
    </w:pPr>
  </w:p>
  <w:p w14:paraId="3A4A1A99" w14:textId="77777777" w:rsidR="00FE4D20" w:rsidRDefault="00FE4D20" w:rsidP="0036241F">
    <w:pPr>
      <w:pStyle w:val="Kopfzeile"/>
      <w:rPr>
        <w:rStyle w:val="Fett"/>
      </w:rPr>
    </w:pPr>
  </w:p>
  <w:p w14:paraId="47EB2A6F" w14:textId="77777777" w:rsidR="00FE4D20" w:rsidRDefault="00FE4D20" w:rsidP="005E24B5">
    <w:pPr>
      <w:pStyle w:val="Kopfzeile"/>
      <w:ind w:firstLine="709"/>
      <w:rPr>
        <w:rStyle w:val="Fett"/>
      </w:rPr>
    </w:pPr>
  </w:p>
  <w:p w14:paraId="23C7CFC6" w14:textId="77777777" w:rsidR="00FE4D20" w:rsidRDefault="00FE4D20" w:rsidP="0036241F">
    <w:pPr>
      <w:pStyle w:val="Kopfzeile"/>
      <w:rPr>
        <w:rStyle w:val="Fett"/>
      </w:rPr>
    </w:pPr>
  </w:p>
  <w:p w14:paraId="437AA48A" w14:textId="77777777" w:rsidR="00FE4D20" w:rsidRDefault="00FE4D20" w:rsidP="0036241F">
    <w:pPr>
      <w:pStyle w:val="Kopfzeile"/>
    </w:pPr>
  </w:p>
  <w:p w14:paraId="53071228" w14:textId="77777777" w:rsidR="00FE4D20" w:rsidRDefault="00FE4D20" w:rsidP="0036241F">
    <w:pPr>
      <w:pStyle w:val="Kopfzeile"/>
    </w:pPr>
  </w:p>
  <w:p w14:paraId="51506212" w14:textId="77777777" w:rsidR="00FE4D20" w:rsidRDefault="00FE4D20" w:rsidP="0036241F">
    <w:pPr>
      <w:pStyle w:val="Kopfzeile"/>
    </w:pPr>
  </w:p>
  <w:p w14:paraId="13CF28B4" w14:textId="77777777" w:rsidR="00FE4D20" w:rsidRDefault="00FE4D20" w:rsidP="0036241F">
    <w:pPr>
      <w:pStyle w:val="Kopfzeile"/>
    </w:pPr>
  </w:p>
  <w:p w14:paraId="0D5944E8" w14:textId="77777777" w:rsidR="00FE4D20" w:rsidRDefault="00FE4D20" w:rsidP="0036241F">
    <w:pPr>
      <w:pStyle w:val="Kopfzeile"/>
    </w:pPr>
  </w:p>
  <w:p w14:paraId="34B51EA5" w14:textId="77777777" w:rsidR="00FE4D20" w:rsidRDefault="00FE4D20" w:rsidP="0036241F">
    <w:pPr>
      <w:pStyle w:val="Kopfzeile"/>
    </w:pPr>
  </w:p>
  <w:p w14:paraId="236579C8" w14:textId="77777777" w:rsidR="00FE4D20" w:rsidRDefault="00FE4D20" w:rsidP="0036241F">
    <w:pPr>
      <w:pStyle w:val="Kopfzeile"/>
    </w:pPr>
  </w:p>
  <w:p w14:paraId="06FDBF55" w14:textId="77777777" w:rsidR="00FE4D20" w:rsidRDefault="00FE4D20" w:rsidP="0036241F">
    <w:pPr>
      <w:pStyle w:val="Kopfzeile"/>
    </w:pPr>
  </w:p>
  <w:p w14:paraId="4FA1D2E8" w14:textId="77777777" w:rsidR="00FE4D20" w:rsidRDefault="00FE4D20" w:rsidP="0036241F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1" layoutInCell="1" allowOverlap="1" wp14:anchorId="7DD7E2CF" wp14:editId="5E251B3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285200"/>
          <wp:effectExtent l="0" t="0" r="3175" b="0"/>
          <wp:wrapNone/>
          <wp:docPr id="20" name="Grafik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fh-luebeck.de\shares\group\rz\Team\Volker_Natho\Projekte\Wulf_Office-Vorlagen\Word\Briefbogen\Briefbogen_Kopfgrafik3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28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3C98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3E25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8F663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8E666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BA40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690D2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DE5B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3D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CC7E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7489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8245D"/>
    <w:multiLevelType w:val="hybridMultilevel"/>
    <w:tmpl w:val="934060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AC13E9"/>
    <w:multiLevelType w:val="hybridMultilevel"/>
    <w:tmpl w:val="2362E2EE"/>
    <w:lvl w:ilvl="0" w:tplc="0407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0C762F3A"/>
    <w:multiLevelType w:val="hybridMultilevel"/>
    <w:tmpl w:val="0B400DA8"/>
    <w:lvl w:ilvl="0" w:tplc="A60EFE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481923"/>
    <w:multiLevelType w:val="hybridMultilevel"/>
    <w:tmpl w:val="F2229460"/>
    <w:lvl w:ilvl="0" w:tplc="0407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0E59128E"/>
    <w:multiLevelType w:val="hybridMultilevel"/>
    <w:tmpl w:val="0A4415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637713"/>
    <w:multiLevelType w:val="hybridMultilevel"/>
    <w:tmpl w:val="A8DA2658"/>
    <w:lvl w:ilvl="0" w:tplc="0407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15D3683A"/>
    <w:multiLevelType w:val="hybridMultilevel"/>
    <w:tmpl w:val="A44A4E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D67D72"/>
    <w:multiLevelType w:val="hybridMultilevel"/>
    <w:tmpl w:val="B936D600"/>
    <w:lvl w:ilvl="0" w:tplc="0407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1DDE7C89"/>
    <w:multiLevelType w:val="hybridMultilevel"/>
    <w:tmpl w:val="E2EE54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E51808"/>
    <w:multiLevelType w:val="hybridMultilevel"/>
    <w:tmpl w:val="415271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A13868"/>
    <w:multiLevelType w:val="hybridMultilevel"/>
    <w:tmpl w:val="66901BD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6D7221"/>
    <w:multiLevelType w:val="hybridMultilevel"/>
    <w:tmpl w:val="359641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740058"/>
    <w:multiLevelType w:val="hybridMultilevel"/>
    <w:tmpl w:val="D740327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124265"/>
    <w:multiLevelType w:val="hybridMultilevel"/>
    <w:tmpl w:val="C1B61F26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3AD031C"/>
    <w:multiLevelType w:val="hybridMultilevel"/>
    <w:tmpl w:val="C8AE5C76"/>
    <w:lvl w:ilvl="0" w:tplc="393E6952">
      <w:start w:val="1"/>
      <w:numFmt w:val="decimal"/>
      <w:lvlText w:val="%1-"/>
      <w:lvlJc w:val="left"/>
      <w:pPr>
        <w:ind w:left="580" w:hanging="360"/>
      </w:pPr>
      <w:rPr>
        <w:rFonts w:ascii="Times New Roman" w:eastAsia="Times New Roman" w:hAnsi="Times New Roman" w:cs="Times New Roman" w:hint="default"/>
        <w:color w:val="E4003A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300" w:hanging="360"/>
      </w:pPr>
    </w:lvl>
    <w:lvl w:ilvl="2" w:tplc="0407001B" w:tentative="1">
      <w:start w:val="1"/>
      <w:numFmt w:val="lowerRoman"/>
      <w:lvlText w:val="%3."/>
      <w:lvlJc w:val="right"/>
      <w:pPr>
        <w:ind w:left="2020" w:hanging="180"/>
      </w:pPr>
    </w:lvl>
    <w:lvl w:ilvl="3" w:tplc="0407000F" w:tentative="1">
      <w:start w:val="1"/>
      <w:numFmt w:val="decimal"/>
      <w:lvlText w:val="%4."/>
      <w:lvlJc w:val="left"/>
      <w:pPr>
        <w:ind w:left="2740" w:hanging="360"/>
      </w:pPr>
    </w:lvl>
    <w:lvl w:ilvl="4" w:tplc="04070019" w:tentative="1">
      <w:start w:val="1"/>
      <w:numFmt w:val="lowerLetter"/>
      <w:lvlText w:val="%5."/>
      <w:lvlJc w:val="left"/>
      <w:pPr>
        <w:ind w:left="3460" w:hanging="360"/>
      </w:pPr>
    </w:lvl>
    <w:lvl w:ilvl="5" w:tplc="0407001B" w:tentative="1">
      <w:start w:val="1"/>
      <w:numFmt w:val="lowerRoman"/>
      <w:lvlText w:val="%6."/>
      <w:lvlJc w:val="right"/>
      <w:pPr>
        <w:ind w:left="4180" w:hanging="180"/>
      </w:pPr>
    </w:lvl>
    <w:lvl w:ilvl="6" w:tplc="0407000F" w:tentative="1">
      <w:start w:val="1"/>
      <w:numFmt w:val="decimal"/>
      <w:lvlText w:val="%7."/>
      <w:lvlJc w:val="left"/>
      <w:pPr>
        <w:ind w:left="4900" w:hanging="360"/>
      </w:pPr>
    </w:lvl>
    <w:lvl w:ilvl="7" w:tplc="04070019" w:tentative="1">
      <w:start w:val="1"/>
      <w:numFmt w:val="lowerLetter"/>
      <w:lvlText w:val="%8."/>
      <w:lvlJc w:val="left"/>
      <w:pPr>
        <w:ind w:left="5620" w:hanging="360"/>
      </w:pPr>
    </w:lvl>
    <w:lvl w:ilvl="8" w:tplc="0407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5" w15:restartNumberingAfterBreak="0">
    <w:nsid w:val="47CE6F9D"/>
    <w:multiLevelType w:val="hybridMultilevel"/>
    <w:tmpl w:val="5DF4E1F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AF2660B"/>
    <w:multiLevelType w:val="hybridMultilevel"/>
    <w:tmpl w:val="F00EE8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D6150"/>
    <w:multiLevelType w:val="hybridMultilevel"/>
    <w:tmpl w:val="8C6E04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DF3EF5"/>
    <w:multiLevelType w:val="hybridMultilevel"/>
    <w:tmpl w:val="0004F4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7A0636"/>
    <w:multiLevelType w:val="hybridMultilevel"/>
    <w:tmpl w:val="EDF441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AF1F98"/>
    <w:multiLevelType w:val="multilevel"/>
    <w:tmpl w:val="12243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733E5CE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9"/>
  </w:num>
  <w:num w:numId="14">
    <w:abstractNumId w:val="21"/>
  </w:num>
  <w:num w:numId="15">
    <w:abstractNumId w:val="31"/>
  </w:num>
  <w:num w:numId="16">
    <w:abstractNumId w:val="30"/>
  </w:num>
  <w:num w:numId="17">
    <w:abstractNumId w:val="17"/>
  </w:num>
  <w:num w:numId="18">
    <w:abstractNumId w:val="11"/>
  </w:num>
  <w:num w:numId="19">
    <w:abstractNumId w:val="13"/>
  </w:num>
  <w:num w:numId="20">
    <w:abstractNumId w:val="15"/>
  </w:num>
  <w:num w:numId="21">
    <w:abstractNumId w:val="14"/>
  </w:num>
  <w:num w:numId="22">
    <w:abstractNumId w:val="26"/>
  </w:num>
  <w:num w:numId="23">
    <w:abstractNumId w:val="25"/>
  </w:num>
  <w:num w:numId="24">
    <w:abstractNumId w:val="22"/>
  </w:num>
  <w:num w:numId="25">
    <w:abstractNumId w:val="20"/>
  </w:num>
  <w:num w:numId="26">
    <w:abstractNumId w:val="28"/>
  </w:num>
  <w:num w:numId="27">
    <w:abstractNumId w:val="19"/>
  </w:num>
  <w:num w:numId="28">
    <w:abstractNumId w:val="16"/>
  </w:num>
  <w:num w:numId="29">
    <w:abstractNumId w:val="27"/>
  </w:num>
  <w:num w:numId="30">
    <w:abstractNumId w:val="23"/>
  </w:num>
  <w:num w:numId="31">
    <w:abstractNumId w:val="12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4B5"/>
    <w:rsid w:val="00001CA1"/>
    <w:rsid w:val="0000296C"/>
    <w:rsid w:val="00025229"/>
    <w:rsid w:val="00032950"/>
    <w:rsid w:val="000355AF"/>
    <w:rsid w:val="00067CD2"/>
    <w:rsid w:val="00083BF8"/>
    <w:rsid w:val="000860E0"/>
    <w:rsid w:val="000A44B5"/>
    <w:rsid w:val="000B052E"/>
    <w:rsid w:val="000C18D3"/>
    <w:rsid w:val="000C77CD"/>
    <w:rsid w:val="000D326A"/>
    <w:rsid w:val="000E0230"/>
    <w:rsid w:val="000E1E61"/>
    <w:rsid w:val="001451A5"/>
    <w:rsid w:val="00163BFC"/>
    <w:rsid w:val="001754F9"/>
    <w:rsid w:val="00181C10"/>
    <w:rsid w:val="001848FC"/>
    <w:rsid w:val="001A7933"/>
    <w:rsid w:val="001B28C6"/>
    <w:rsid w:val="001B3F04"/>
    <w:rsid w:val="001C2ADF"/>
    <w:rsid w:val="001D0516"/>
    <w:rsid w:val="0020282D"/>
    <w:rsid w:val="00235C69"/>
    <w:rsid w:val="002456EF"/>
    <w:rsid w:val="00251A13"/>
    <w:rsid w:val="00286DDD"/>
    <w:rsid w:val="002934FA"/>
    <w:rsid w:val="00293EF5"/>
    <w:rsid w:val="002952D7"/>
    <w:rsid w:val="002B7129"/>
    <w:rsid w:val="002D39B8"/>
    <w:rsid w:val="002D4D40"/>
    <w:rsid w:val="002F1EBC"/>
    <w:rsid w:val="003068D4"/>
    <w:rsid w:val="00306A45"/>
    <w:rsid w:val="00310A46"/>
    <w:rsid w:val="00314BC3"/>
    <w:rsid w:val="00334AFB"/>
    <w:rsid w:val="00344220"/>
    <w:rsid w:val="00357196"/>
    <w:rsid w:val="0036241F"/>
    <w:rsid w:val="00377BDF"/>
    <w:rsid w:val="00377EF4"/>
    <w:rsid w:val="003957E1"/>
    <w:rsid w:val="003A0041"/>
    <w:rsid w:val="003B5D0A"/>
    <w:rsid w:val="003C0772"/>
    <w:rsid w:val="003D57F7"/>
    <w:rsid w:val="003E4F27"/>
    <w:rsid w:val="00400921"/>
    <w:rsid w:val="00401AE5"/>
    <w:rsid w:val="00403357"/>
    <w:rsid w:val="00406CCC"/>
    <w:rsid w:val="00412D49"/>
    <w:rsid w:val="00421BD5"/>
    <w:rsid w:val="0042232E"/>
    <w:rsid w:val="00433733"/>
    <w:rsid w:val="004343E7"/>
    <w:rsid w:val="00443F82"/>
    <w:rsid w:val="004644E5"/>
    <w:rsid w:val="004830BB"/>
    <w:rsid w:val="004B45AB"/>
    <w:rsid w:val="004C440F"/>
    <w:rsid w:val="004D37C4"/>
    <w:rsid w:val="00527F1D"/>
    <w:rsid w:val="00540792"/>
    <w:rsid w:val="00542A55"/>
    <w:rsid w:val="00574940"/>
    <w:rsid w:val="00590E1D"/>
    <w:rsid w:val="00591DF6"/>
    <w:rsid w:val="00592EFA"/>
    <w:rsid w:val="005A0B59"/>
    <w:rsid w:val="005D47CB"/>
    <w:rsid w:val="005E24B5"/>
    <w:rsid w:val="00631B84"/>
    <w:rsid w:val="006665C3"/>
    <w:rsid w:val="00674996"/>
    <w:rsid w:val="006911E6"/>
    <w:rsid w:val="006A7E23"/>
    <w:rsid w:val="006D5039"/>
    <w:rsid w:val="006F58CA"/>
    <w:rsid w:val="006F6B0D"/>
    <w:rsid w:val="00714BA7"/>
    <w:rsid w:val="00720056"/>
    <w:rsid w:val="007416C8"/>
    <w:rsid w:val="0075160C"/>
    <w:rsid w:val="0076261F"/>
    <w:rsid w:val="00773A15"/>
    <w:rsid w:val="00797564"/>
    <w:rsid w:val="007A1495"/>
    <w:rsid w:val="007B0281"/>
    <w:rsid w:val="007B6FDB"/>
    <w:rsid w:val="007C190A"/>
    <w:rsid w:val="007C22AC"/>
    <w:rsid w:val="007D4E30"/>
    <w:rsid w:val="007F0062"/>
    <w:rsid w:val="00806611"/>
    <w:rsid w:val="00834721"/>
    <w:rsid w:val="0083494F"/>
    <w:rsid w:val="00846321"/>
    <w:rsid w:val="00855F18"/>
    <w:rsid w:val="00857A90"/>
    <w:rsid w:val="008879F4"/>
    <w:rsid w:val="00894039"/>
    <w:rsid w:val="008A7927"/>
    <w:rsid w:val="008C2546"/>
    <w:rsid w:val="008C3627"/>
    <w:rsid w:val="008F76B4"/>
    <w:rsid w:val="009274A2"/>
    <w:rsid w:val="009432FC"/>
    <w:rsid w:val="00945459"/>
    <w:rsid w:val="0096227F"/>
    <w:rsid w:val="009A4E49"/>
    <w:rsid w:val="009D7683"/>
    <w:rsid w:val="009F37B1"/>
    <w:rsid w:val="00A12343"/>
    <w:rsid w:val="00A15561"/>
    <w:rsid w:val="00A17130"/>
    <w:rsid w:val="00A3190D"/>
    <w:rsid w:val="00A47385"/>
    <w:rsid w:val="00AA7C84"/>
    <w:rsid w:val="00AC16D4"/>
    <w:rsid w:val="00AD1161"/>
    <w:rsid w:val="00AD27E4"/>
    <w:rsid w:val="00AD6F03"/>
    <w:rsid w:val="00AF1C3E"/>
    <w:rsid w:val="00AF7959"/>
    <w:rsid w:val="00B168B1"/>
    <w:rsid w:val="00B17D86"/>
    <w:rsid w:val="00B226E3"/>
    <w:rsid w:val="00B24F0F"/>
    <w:rsid w:val="00B349E0"/>
    <w:rsid w:val="00B362CF"/>
    <w:rsid w:val="00B3641B"/>
    <w:rsid w:val="00B5303B"/>
    <w:rsid w:val="00B603E1"/>
    <w:rsid w:val="00B60691"/>
    <w:rsid w:val="00B70362"/>
    <w:rsid w:val="00B8458C"/>
    <w:rsid w:val="00B93409"/>
    <w:rsid w:val="00B9446E"/>
    <w:rsid w:val="00BA3C08"/>
    <w:rsid w:val="00BC63FF"/>
    <w:rsid w:val="00BD0AE4"/>
    <w:rsid w:val="00BD50CE"/>
    <w:rsid w:val="00BE7823"/>
    <w:rsid w:val="00C0668A"/>
    <w:rsid w:val="00C074D9"/>
    <w:rsid w:val="00C15DA4"/>
    <w:rsid w:val="00C216EA"/>
    <w:rsid w:val="00C9793C"/>
    <w:rsid w:val="00CB356D"/>
    <w:rsid w:val="00D01977"/>
    <w:rsid w:val="00D14D09"/>
    <w:rsid w:val="00D14DCF"/>
    <w:rsid w:val="00D15C3B"/>
    <w:rsid w:val="00D62070"/>
    <w:rsid w:val="00D62FDA"/>
    <w:rsid w:val="00D73D5D"/>
    <w:rsid w:val="00DB3280"/>
    <w:rsid w:val="00DC2CCA"/>
    <w:rsid w:val="00DE0125"/>
    <w:rsid w:val="00DE16C7"/>
    <w:rsid w:val="00DF40D3"/>
    <w:rsid w:val="00E150CC"/>
    <w:rsid w:val="00E54B75"/>
    <w:rsid w:val="00E61134"/>
    <w:rsid w:val="00E841B4"/>
    <w:rsid w:val="00EA32C6"/>
    <w:rsid w:val="00EA7414"/>
    <w:rsid w:val="00EC04B4"/>
    <w:rsid w:val="00EE0836"/>
    <w:rsid w:val="00EE3391"/>
    <w:rsid w:val="00EE47EB"/>
    <w:rsid w:val="00EF2CAF"/>
    <w:rsid w:val="00EF3B6F"/>
    <w:rsid w:val="00F06CFB"/>
    <w:rsid w:val="00F1566C"/>
    <w:rsid w:val="00F15826"/>
    <w:rsid w:val="00F2049F"/>
    <w:rsid w:val="00F20B4D"/>
    <w:rsid w:val="00F4484A"/>
    <w:rsid w:val="00F7779C"/>
    <w:rsid w:val="00F96ADD"/>
    <w:rsid w:val="00FA07F7"/>
    <w:rsid w:val="00FC035E"/>
    <w:rsid w:val="00FC3C4F"/>
    <w:rsid w:val="00FD0608"/>
    <w:rsid w:val="00FD0D22"/>
    <w:rsid w:val="00FD3D2C"/>
    <w:rsid w:val="00FD6B9F"/>
    <w:rsid w:val="00FE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9DF5BC"/>
  <w15:chartTrackingRefBased/>
  <w15:docId w15:val="{04DF11A9-0CCB-4C90-A3E6-87A2514A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D0516"/>
    <w:pPr>
      <w:spacing w:line="260" w:lineRule="atLeast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36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55F18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55F18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D620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D620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</w:rPr>
  </w:style>
  <w:style w:type="paragraph" w:styleId="berschrift6">
    <w:name w:val="heading 6"/>
    <w:basedOn w:val="Standard"/>
    <w:next w:val="Standard"/>
    <w:link w:val="berschrift6Zchn"/>
    <w:uiPriority w:val="9"/>
    <w:semiHidden/>
    <w:rsid w:val="00D620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D620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D620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D620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89"/>
    <w:unhideWhenUsed/>
    <w:rsid w:val="007C22AC"/>
    <w:pPr>
      <w:tabs>
        <w:tab w:val="left" w:pos="6917"/>
      </w:tabs>
      <w:spacing w:after="0"/>
    </w:pPr>
    <w:rPr>
      <w:rFonts w:ascii="Calibri" w:hAnsi="Calibri" w:cs="Calibri"/>
      <w:sz w:val="20"/>
      <w:szCs w:val="20"/>
    </w:rPr>
  </w:style>
  <w:style w:type="character" w:customStyle="1" w:styleId="KopfzeileZchn">
    <w:name w:val="Kopfzeile Zchn"/>
    <w:basedOn w:val="Absatz-Standardschriftart"/>
    <w:link w:val="Kopfzeile"/>
    <w:uiPriority w:val="89"/>
    <w:rsid w:val="007C22AC"/>
    <w:rPr>
      <w:rFonts w:ascii="Calibri" w:hAnsi="Calibri" w:cs="Calibri"/>
      <w:sz w:val="20"/>
      <w:szCs w:val="20"/>
    </w:rPr>
  </w:style>
  <w:style w:type="paragraph" w:styleId="Fuzeile">
    <w:name w:val="footer"/>
    <w:basedOn w:val="Standard"/>
    <w:link w:val="FuzeileZchn"/>
    <w:uiPriority w:val="90"/>
    <w:unhideWhenUsed/>
    <w:rsid w:val="00A3190D"/>
    <w:pPr>
      <w:tabs>
        <w:tab w:val="center" w:pos="3969"/>
        <w:tab w:val="right" w:pos="9185"/>
      </w:tabs>
      <w:spacing w:after="0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0"/>
    <w:rsid w:val="00A3190D"/>
    <w:rPr>
      <w:sz w:val="20"/>
    </w:rPr>
  </w:style>
  <w:style w:type="paragraph" w:styleId="Listenabsatz">
    <w:name w:val="List Paragraph"/>
    <w:basedOn w:val="Standard"/>
    <w:uiPriority w:val="34"/>
    <w:unhideWhenUsed/>
    <w:rsid w:val="0075160C"/>
    <w:pPr>
      <w:ind w:left="720"/>
      <w:contextualSpacing/>
    </w:pPr>
  </w:style>
  <w:style w:type="table" w:styleId="Tabellenraster">
    <w:name w:val="Table Grid"/>
    <w:basedOn w:val="NormaleTabelle"/>
    <w:uiPriority w:val="59"/>
    <w:rsid w:val="00B8458C"/>
    <w:pPr>
      <w:spacing w:after="0" w:line="240" w:lineRule="auto"/>
    </w:pPr>
    <w:rPr>
      <w:rFonts w:eastAsiaTheme="minorEastAsia" w:cs="Times New Roman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bsenderzeile">
    <w:name w:val="Absenderzeile"/>
    <w:basedOn w:val="Standard"/>
    <w:uiPriority w:val="29"/>
    <w:unhideWhenUsed/>
    <w:qFormat/>
    <w:rsid w:val="003957E1"/>
    <w:rPr>
      <w:noProof/>
      <w:sz w:val="16"/>
      <w:szCs w:val="16"/>
    </w:rPr>
  </w:style>
  <w:style w:type="paragraph" w:customStyle="1" w:styleId="Absenderinformation">
    <w:name w:val="Absenderinformation"/>
    <w:basedOn w:val="Standard"/>
    <w:uiPriority w:val="30"/>
    <w:unhideWhenUsed/>
    <w:qFormat/>
    <w:rsid w:val="00BC63FF"/>
    <w:pPr>
      <w:tabs>
        <w:tab w:val="left" w:pos="680"/>
      </w:tabs>
      <w:spacing w:after="120" w:line="240" w:lineRule="atLeast"/>
    </w:pPr>
    <w:rPr>
      <w:rFonts w:ascii="Calibri" w:hAnsi="Calibri" w:cs="Calibri"/>
      <w:noProof/>
      <w:sz w:val="20"/>
      <w:szCs w:val="20"/>
    </w:rPr>
  </w:style>
  <w:style w:type="paragraph" w:customStyle="1" w:styleId="Adresse">
    <w:name w:val="Adresse"/>
    <w:basedOn w:val="Standard"/>
    <w:uiPriority w:val="31"/>
    <w:unhideWhenUsed/>
    <w:qFormat/>
    <w:rsid w:val="00592EFA"/>
    <w:pPr>
      <w:spacing w:after="0"/>
    </w:pPr>
    <w:rPr>
      <w:rFonts w:eastAsiaTheme="minorEastAsia" w:cs="Times New Roman"/>
      <w:lang w:bidi="en-US"/>
    </w:rPr>
  </w:style>
  <w:style w:type="paragraph" w:customStyle="1" w:styleId="Anmerkung">
    <w:name w:val="Anmerkung"/>
    <w:basedOn w:val="Standard"/>
    <w:uiPriority w:val="13"/>
    <w:qFormat/>
    <w:rsid w:val="00B8458C"/>
    <w:pPr>
      <w:spacing w:before="60" w:after="80" w:line="240" w:lineRule="auto"/>
      <w:ind w:right="57"/>
      <w:jc w:val="right"/>
    </w:pPr>
    <w:rPr>
      <w:rFonts w:ascii="Arial" w:eastAsiaTheme="minorEastAsia" w:hAnsi="Arial" w:cs="Times New Roman"/>
      <w:spacing w:val="10"/>
      <w:sz w:val="12"/>
      <w:szCs w:val="24"/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B8458C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3E4F27"/>
    <w:rPr>
      <w:color w:val="E4003A"/>
      <w:u w:val="none"/>
    </w:rPr>
  </w:style>
  <w:style w:type="paragraph" w:styleId="KeinLeerraum">
    <w:name w:val="No Spacing"/>
    <w:basedOn w:val="Standard"/>
    <w:uiPriority w:val="1"/>
    <w:qFormat/>
    <w:rsid w:val="00032950"/>
    <w:pPr>
      <w:spacing w:after="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362CF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55F18"/>
    <w:rPr>
      <w:rFonts w:asciiTheme="majorHAnsi" w:eastAsiaTheme="majorEastAsia" w:hAnsiTheme="majorHAnsi" w:cstheme="majorBidi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5F18"/>
    <w:rPr>
      <w:rFonts w:asciiTheme="majorHAnsi" w:eastAsiaTheme="majorEastAsia" w:hAnsiTheme="majorHAnsi" w:cstheme="majorBidi"/>
      <w:b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62070"/>
    <w:rPr>
      <w:rFonts w:asciiTheme="majorHAnsi" w:eastAsiaTheme="majorEastAsia" w:hAnsiTheme="majorHAnsi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62070"/>
    <w:rPr>
      <w:rFonts w:asciiTheme="majorHAnsi" w:eastAsiaTheme="majorEastAsia" w:hAnsiTheme="majorHAnsi" w:cstheme="majorBidi"/>
      <w:caps/>
    </w:rPr>
  </w:style>
  <w:style w:type="paragraph" w:styleId="Titel">
    <w:name w:val="Title"/>
    <w:basedOn w:val="Standard"/>
    <w:next w:val="Standard"/>
    <w:link w:val="TitelZchn"/>
    <w:uiPriority w:val="10"/>
    <w:qFormat/>
    <w:rsid w:val="003E4F27"/>
    <w:pPr>
      <w:spacing w:after="0" w:line="860" w:lineRule="atLeast"/>
      <w:contextualSpacing/>
    </w:pPr>
    <w:rPr>
      <w:rFonts w:asciiTheme="majorHAnsi" w:eastAsiaTheme="majorEastAsia" w:hAnsiTheme="majorHAnsi" w:cstheme="majorBidi"/>
      <w:b/>
      <w:caps/>
      <w:color w:val="E4003A"/>
      <w:spacing w:val="10"/>
      <w:kern w:val="28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3E4F27"/>
    <w:rPr>
      <w:rFonts w:asciiTheme="majorHAnsi" w:eastAsiaTheme="majorEastAsia" w:hAnsiTheme="majorHAnsi" w:cstheme="majorBidi"/>
      <w:b/>
      <w:caps/>
      <w:color w:val="E4003A"/>
      <w:spacing w:val="10"/>
      <w:kern w:val="28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44E5"/>
    <w:pPr>
      <w:numPr>
        <w:ilvl w:val="1"/>
      </w:numPr>
    </w:pPr>
    <w:rPr>
      <w:rFonts w:eastAsiaTheme="minorEastAsia"/>
      <w:b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44E5"/>
    <w:rPr>
      <w:rFonts w:eastAsiaTheme="minorEastAsia"/>
      <w:b/>
      <w:sz w:val="28"/>
    </w:rPr>
  </w:style>
  <w:style w:type="paragraph" w:styleId="Zitat">
    <w:name w:val="Quote"/>
    <w:basedOn w:val="Standard"/>
    <w:next w:val="Standard"/>
    <w:link w:val="ZitatZchn"/>
    <w:uiPriority w:val="24"/>
    <w:qFormat/>
    <w:rsid w:val="00B530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4"/>
    <w:rsid w:val="00B60691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25"/>
    <w:qFormat/>
    <w:rsid w:val="00F2049F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b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25"/>
    <w:rsid w:val="00F2049F"/>
    <w:rPr>
      <w:b/>
      <w:i/>
      <w:iCs/>
    </w:rPr>
  </w:style>
  <w:style w:type="character" w:styleId="SchwacheHervorhebung">
    <w:name w:val="Subtle Emphasis"/>
    <w:basedOn w:val="Absatz-Standardschriftart"/>
    <w:uiPriority w:val="19"/>
    <w:qFormat/>
    <w:rsid w:val="00F2049F"/>
    <w:rPr>
      <w:rFonts w:ascii="Calibri Light" w:hAnsi="Calibri Light"/>
      <w:i/>
      <w:iCs/>
      <w:color w:val="auto"/>
    </w:rPr>
  </w:style>
  <w:style w:type="character" w:styleId="Hervorhebung">
    <w:name w:val="Emphasis"/>
    <w:basedOn w:val="Absatz-Standardschriftart"/>
    <w:uiPriority w:val="20"/>
    <w:qFormat/>
    <w:rsid w:val="007D4E30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F2049F"/>
    <w:rPr>
      <w:b/>
      <w:i/>
      <w:iCs/>
      <w:color w:val="auto"/>
    </w:rPr>
  </w:style>
  <w:style w:type="character" w:styleId="Fett">
    <w:name w:val="Strong"/>
    <w:basedOn w:val="Absatz-Standardschriftart"/>
    <w:uiPriority w:val="22"/>
    <w:qFormat/>
    <w:rsid w:val="007D4E30"/>
    <w:rPr>
      <w:b/>
      <w:bCs/>
    </w:rPr>
  </w:style>
  <w:style w:type="character" w:styleId="SchwacherVerweis">
    <w:name w:val="Subtle Reference"/>
    <w:basedOn w:val="Absatz-Standardschriftart"/>
    <w:uiPriority w:val="26"/>
    <w:qFormat/>
    <w:rsid w:val="00F2049F"/>
    <w:rPr>
      <w:caps w:val="0"/>
      <w:smallCaps w:val="0"/>
      <w:color w:val="auto"/>
      <w:u w:val="single"/>
    </w:rPr>
  </w:style>
  <w:style w:type="character" w:styleId="IntensiverVerweis">
    <w:name w:val="Intense Reference"/>
    <w:basedOn w:val="Absatz-Standardschriftart"/>
    <w:uiPriority w:val="27"/>
    <w:qFormat/>
    <w:rsid w:val="00F2049F"/>
    <w:rPr>
      <w:b/>
      <w:bCs/>
      <w:caps w:val="0"/>
      <w:smallCaps w:val="0"/>
      <w:color w:val="auto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qFormat/>
    <w:rsid w:val="007D4E30"/>
    <w:rPr>
      <w:b/>
      <w:bCs/>
      <w:i/>
      <w:iCs/>
      <w:spacing w:val="5"/>
    </w:rPr>
  </w:style>
  <w:style w:type="paragraph" w:styleId="Beschriftung">
    <w:name w:val="caption"/>
    <w:basedOn w:val="Standard"/>
    <w:next w:val="Standard"/>
    <w:uiPriority w:val="35"/>
    <w:unhideWhenUsed/>
    <w:rsid w:val="007C190A"/>
    <w:pPr>
      <w:spacing w:after="200" w:line="240" w:lineRule="auto"/>
    </w:pPr>
    <w:rPr>
      <w:i/>
      <w:iCs/>
      <w:sz w:val="18"/>
      <w:szCs w:val="18"/>
    </w:rPr>
  </w:style>
  <w:style w:type="paragraph" w:styleId="Literaturverzeichnis">
    <w:name w:val="Bibliography"/>
    <w:basedOn w:val="Standard"/>
    <w:next w:val="Standard"/>
    <w:uiPriority w:val="37"/>
    <w:semiHidden/>
    <w:rsid w:val="00E61134"/>
  </w:style>
  <w:style w:type="paragraph" w:styleId="Index1">
    <w:name w:val="index 1"/>
    <w:basedOn w:val="Standard"/>
    <w:next w:val="Standard"/>
    <w:autoRedefine/>
    <w:uiPriority w:val="99"/>
    <w:semiHidden/>
    <w:unhideWhenUsed/>
    <w:rsid w:val="00E61134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rsid w:val="00E61134"/>
    <w:rPr>
      <w:rFonts w:asciiTheme="majorHAnsi" w:eastAsiaTheme="majorEastAsia" w:hAnsiTheme="majorHAnsi" w:cstheme="majorBidi"/>
      <w:b/>
      <w:bCs/>
    </w:rPr>
  </w:style>
  <w:style w:type="paragraph" w:styleId="Liste">
    <w:name w:val="List"/>
    <w:basedOn w:val="Standard"/>
    <w:uiPriority w:val="99"/>
    <w:semiHidden/>
    <w:rsid w:val="00E61134"/>
    <w:pPr>
      <w:ind w:left="283" w:hanging="283"/>
      <w:contextualSpacing/>
    </w:pPr>
  </w:style>
  <w:style w:type="paragraph" w:styleId="Nachrichtenkopf">
    <w:name w:val="Message Header"/>
    <w:basedOn w:val="Standard"/>
    <w:link w:val="NachrichtenkopfZchn"/>
    <w:uiPriority w:val="99"/>
    <w:semiHidden/>
    <w:rsid w:val="00E6113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7494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extkrper">
    <w:name w:val="Body Text"/>
    <w:basedOn w:val="Standard"/>
    <w:link w:val="TextkrperZchn"/>
    <w:uiPriority w:val="2"/>
    <w:qFormat/>
    <w:rsid w:val="00067CD2"/>
    <w:pPr>
      <w:jc w:val="both"/>
    </w:pPr>
  </w:style>
  <w:style w:type="character" w:customStyle="1" w:styleId="TextkrperZchn">
    <w:name w:val="Textkörper Zchn"/>
    <w:basedOn w:val="Absatz-Standardschriftart"/>
    <w:link w:val="Textkrper"/>
    <w:uiPriority w:val="2"/>
    <w:rsid w:val="00067CD2"/>
  </w:style>
  <w:style w:type="paragraph" w:styleId="Textkrper-Zeileneinzug">
    <w:name w:val="Body Text Indent"/>
    <w:basedOn w:val="Textkrper"/>
    <w:link w:val="Textkrper-ZeileneinzugZchn"/>
    <w:uiPriority w:val="99"/>
    <w:semiHidden/>
    <w:unhideWhenUsed/>
    <w:rsid w:val="00B60691"/>
    <w:pPr>
      <w:ind w:left="284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B60691"/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B60691"/>
    <w:pPr>
      <w:ind w:firstLine="360"/>
      <w:jc w:val="left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B6069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37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37C4"/>
    <w:rPr>
      <w:rFonts w:ascii="Segoe UI" w:hAnsi="Segoe UI" w:cs="Segoe UI"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F2049F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/>
      <w:i/>
      <w:iCs/>
      <w:color w:val="808080" w:themeColor="background1" w:themeShade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C440F"/>
    <w:rPr>
      <w:rFonts w:asciiTheme="majorHAnsi" w:eastAsiaTheme="majorEastAsia" w:hAnsiTheme="majorHAnsi" w:cstheme="majorBidi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C440F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C440F"/>
    <w:rPr>
      <w:rFonts w:asciiTheme="majorHAnsi" w:eastAsiaTheme="majorEastAsia" w:hAnsiTheme="majorHAnsi" w:cstheme="majorBidi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C440F"/>
    <w:rPr>
      <w:rFonts w:asciiTheme="majorHAnsi" w:eastAsiaTheme="majorEastAsia" w:hAnsiTheme="majorHAnsi" w:cstheme="majorBidi"/>
      <w:i/>
      <w:iCs/>
      <w:sz w:val="21"/>
      <w:szCs w:val="21"/>
    </w:rPr>
  </w:style>
  <w:style w:type="paragraph" w:styleId="Datum">
    <w:name w:val="Date"/>
    <w:basedOn w:val="Standard"/>
    <w:next w:val="Standard"/>
    <w:link w:val="DatumZchn"/>
    <w:uiPriority w:val="99"/>
    <w:unhideWhenUsed/>
    <w:rsid w:val="003E4F27"/>
    <w:rPr>
      <w:rFonts w:ascii="Calibri" w:hAnsi="Calibri" w:cs="Calibri"/>
      <w:sz w:val="20"/>
      <w:szCs w:val="16"/>
    </w:rPr>
  </w:style>
  <w:style w:type="character" w:customStyle="1" w:styleId="DatumZchn">
    <w:name w:val="Datum Zchn"/>
    <w:basedOn w:val="Absatz-Standardschriftart"/>
    <w:link w:val="Datum"/>
    <w:uiPriority w:val="99"/>
    <w:rsid w:val="003E4F27"/>
    <w:rPr>
      <w:rFonts w:ascii="Calibri" w:hAnsi="Calibri" w:cs="Calibri"/>
      <w:sz w:val="20"/>
      <w:szCs w:val="16"/>
    </w:rPr>
  </w:style>
  <w:style w:type="paragraph" w:styleId="Unterschrift">
    <w:name w:val="Signature"/>
    <w:basedOn w:val="Standard"/>
    <w:link w:val="UnterschriftZchn"/>
    <w:uiPriority w:val="99"/>
    <w:unhideWhenUsed/>
    <w:rsid w:val="00DB3280"/>
    <w:pPr>
      <w:spacing w:after="0" w:line="240" w:lineRule="auto"/>
      <w:ind w:right="3967"/>
    </w:pPr>
    <w:rPr>
      <w:noProof/>
      <w:sz w:val="16"/>
      <w:szCs w:val="16"/>
      <w:lang w:eastAsia="de-DE"/>
    </w:rPr>
  </w:style>
  <w:style w:type="character" w:customStyle="1" w:styleId="UnterschriftZchn">
    <w:name w:val="Unterschrift Zchn"/>
    <w:basedOn w:val="Absatz-Standardschriftart"/>
    <w:link w:val="Unterschrift"/>
    <w:uiPriority w:val="99"/>
    <w:rsid w:val="00DB3280"/>
    <w:rPr>
      <w:noProof/>
      <w:sz w:val="16"/>
      <w:szCs w:val="16"/>
      <w:lang w:eastAsia="de-DE"/>
    </w:rPr>
  </w:style>
  <w:style w:type="paragraph" w:styleId="Gruformel">
    <w:name w:val="Closing"/>
    <w:basedOn w:val="Standard"/>
    <w:link w:val="GruformelZchn"/>
    <w:uiPriority w:val="99"/>
    <w:unhideWhenUsed/>
    <w:rsid w:val="00D01977"/>
    <w:pPr>
      <w:keepNext/>
      <w:keepLines/>
      <w:spacing w:after="0"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99"/>
    <w:rsid w:val="00D01977"/>
  </w:style>
  <w:style w:type="paragraph" w:customStyle="1" w:styleId="Betreff">
    <w:name w:val="Betreff"/>
    <w:basedOn w:val="Standard"/>
    <w:next w:val="Standard"/>
    <w:link w:val="BetreffZchn"/>
    <w:uiPriority w:val="12"/>
    <w:qFormat/>
    <w:rsid w:val="009432FC"/>
    <w:rPr>
      <w:b/>
    </w:rPr>
  </w:style>
  <w:style w:type="character" w:customStyle="1" w:styleId="BetreffZchn">
    <w:name w:val="Betreff Zchn"/>
    <w:basedOn w:val="Absatz-Standardschriftart"/>
    <w:link w:val="Betreff"/>
    <w:uiPriority w:val="12"/>
    <w:rsid w:val="009432FC"/>
    <w:rPr>
      <w:b/>
    </w:rPr>
  </w:style>
  <w:style w:type="paragraph" w:customStyle="1" w:styleId="Titel2">
    <w:name w:val="Titel 2"/>
    <w:basedOn w:val="Standard"/>
    <w:next w:val="Standard"/>
    <w:link w:val="Titel2Zchn"/>
    <w:uiPriority w:val="10"/>
    <w:qFormat/>
    <w:rsid w:val="003E4F27"/>
    <w:pPr>
      <w:spacing w:after="0" w:line="860" w:lineRule="atLeast"/>
    </w:pPr>
    <w:rPr>
      <w:caps/>
      <w:color w:val="E4003A"/>
      <w:sz w:val="72"/>
    </w:rPr>
  </w:style>
  <w:style w:type="character" w:customStyle="1" w:styleId="Titel2Zchn">
    <w:name w:val="Titel 2 Zchn"/>
    <w:basedOn w:val="Absatz-Standardschriftart"/>
    <w:link w:val="Titel2"/>
    <w:uiPriority w:val="10"/>
    <w:rsid w:val="003E4F27"/>
    <w:rPr>
      <w:caps/>
      <w:color w:val="E4003A"/>
      <w:sz w:val="7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33733"/>
    <w:pPr>
      <w:spacing w:before="240" w:line="259" w:lineRule="auto"/>
      <w:outlineLvl w:val="9"/>
    </w:pPr>
    <w:rPr>
      <w:b w:val="0"/>
      <w:color w:val="2E74B5" w:themeColor="accent1" w:themeShade="BF"/>
      <w:sz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A7E2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A7E2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A7E23"/>
    <w:pPr>
      <w:spacing w:after="100"/>
      <w:ind w:left="440"/>
    </w:pPr>
  </w:style>
  <w:style w:type="paragraph" w:styleId="Abbildungsverzeichnis">
    <w:name w:val="table of figures"/>
    <w:basedOn w:val="Standard"/>
    <w:next w:val="Standard"/>
    <w:uiPriority w:val="99"/>
    <w:unhideWhenUsed/>
    <w:rsid w:val="00C074D9"/>
    <w:pPr>
      <w:spacing w:after="0" w:line="240" w:lineRule="auto"/>
    </w:pPr>
    <w:rPr>
      <w:rFonts w:ascii="Roboto Thin" w:hAnsi="Roboto Thin" w:cs="Times New Roman (Überschriften"/>
      <w:bCs/>
      <w:color w:val="000000" w:themeColor="text1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6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H\Desktop\ISP\ISP2020\Portfolio\ISP%20PortfolioProjektAnforderungen_2ter_Zeitrau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19041EF918B444F9772472982E64F5F" ma:contentTypeVersion="12" ma:contentTypeDescription="Ein neues Dokument erstellen." ma:contentTypeScope="" ma:versionID="05cf3cfca21381d10b895f96c5086b7c">
  <xsd:schema xmlns:xsd="http://www.w3.org/2001/XMLSchema" xmlns:xs="http://www.w3.org/2001/XMLSchema" xmlns:p="http://schemas.microsoft.com/office/2006/metadata/properties" xmlns:ns2="845ba726-4aaa-4e93-bec4-fb020baba1ef" xmlns:ns3="6e9c68af-8bb9-4c8e-acaa-c005a2bd5618" targetNamespace="http://schemas.microsoft.com/office/2006/metadata/properties" ma:root="true" ma:fieldsID="f999d1372210e52b316b4b3c91e1f48c" ns2:_="" ns3:_="">
    <xsd:import namespace="845ba726-4aaa-4e93-bec4-fb020baba1ef"/>
    <xsd:import namespace="6e9c68af-8bb9-4c8e-acaa-c005a2bd5618"/>
    <xsd:element name="properties">
      <xsd:complexType>
        <xsd:sequence>
          <xsd:element name="documentManagement">
            <xsd:complexType>
              <xsd:all>
                <xsd:element ref="ns2:Formular_x0020__x002f__x0020_Vordrucke"/>
                <xsd:element ref="ns2:Vertraulichkeitsstufe"/>
                <xsd:element ref="ns3:_dlc_DocId" minOccurs="0"/>
                <xsd:element ref="ns3:_dlc_DocIdUrl" minOccurs="0"/>
                <xsd:element ref="ns3:_dlc_DocIdPersistId" minOccurs="0"/>
                <xsd:element ref="ns2:g_x00fc_ltig_x0020_f_x00fc_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ba726-4aaa-4e93-bec4-fb020baba1ef" elementFormDefault="qualified">
    <xsd:import namespace="http://schemas.microsoft.com/office/2006/documentManagement/types"/>
    <xsd:import namespace="http://schemas.microsoft.com/office/infopath/2007/PartnerControls"/>
    <xsd:element name="Formular_x0020__x002f__x0020_Vordrucke" ma:index="8" ma:displayName="Formular / Vordrucke" ma:format="Dropdown" ma:internalName="Formular_x0020__x002f__x0020_Vordrucke">
      <xsd:simpleType>
        <xsd:restriction base="dms:Choice">
          <xsd:enumeration value="----"/>
          <xsd:enumeration value="Arbeitssicherheit/Brandschutz/Gefahrstoffe"/>
          <xsd:enumeration value="Corporate Design / Werbung"/>
          <xsd:enumeration value="Finanzen"/>
          <xsd:enumeration value="IT"/>
          <xsd:enumeration value="Organisation allgemein"/>
          <xsd:enumeration value="Personal"/>
          <xsd:enumeration value="Studium/Lehre"/>
          <xsd:enumeration value="Corona"/>
        </xsd:restriction>
      </xsd:simpleType>
    </xsd:element>
    <xsd:element name="Vertraulichkeitsstufe" ma:index="9" ma:displayName="Vertraulichkeitsstufe" ma:default="intern" ma:format="Dropdown" ma:internalName="Vertraulichkeitsstufe" ma:readOnly="false">
      <xsd:simpleType>
        <xsd:restriction base="dms:Choice">
          <xsd:enumeration value="intern"/>
          <xsd:enumeration value="öffentlich"/>
        </xsd:restriction>
      </xsd:simpleType>
    </xsd:element>
    <xsd:element name="g_x00fc_ltig_x0020_f_x00fc_r" ma:index="13" nillable="true" ma:displayName="gültig für" ma:default="alle Beschäftigten" ma:internalName="g_x00fc_ltig_x0020_f_x00fc_r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wissenschaftl./nichtwissenschftl. Personal"/>
                    <xsd:enumeration value="ProfessorInnen/BeamtInnen"/>
                    <xsd:enumeration value="Lehrbeauftragte"/>
                    <xsd:enumeration value="alle Beschäftigten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68af-8bb9-4c8e-acaa-c005a2bd5618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1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rmular_x0020__x002f__x0020_Vordrucke xmlns="845ba726-4aaa-4e93-bec4-fb020baba1ef">Corporate Design / Werbung</Formular_x0020__x002f__x0020_Vordrucke>
    <Vertraulichkeitsstufe xmlns="845ba726-4aaa-4e93-bec4-fb020baba1ef">intern</Vertraulichkeitsstufe>
    <g_x00fc_ltig_x0020_f_x00fc_r xmlns="845ba726-4aaa-4e93-bec4-fb020baba1ef">
      <Value>alle Beschäftigten</Value>
    </g_x00fc_ltig_x0020_f_x00fc_r>
    <_dlc_DocId xmlns="6e9c68af-8bb9-4c8e-acaa-c005a2bd5618">DOCID-20-311</_dlc_DocId>
    <_dlc_DocIdUrl xmlns="6e9c68af-8bb9-4c8e-acaa-c005a2bd5618">
      <Url>https://intranet.fh-luebeck.de/dokumente/_layouts/15/DocIdRedir.aspx?ID=DOCID-20-311</Url>
      <Description>DOCID-20-311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9B9CF-26D9-4DB6-BA36-D48C23A121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0E5A01-DB67-4192-AF99-12B6F3CDA8E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3FE25FD-0061-45A0-915B-462899FA6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5ba726-4aaa-4e93-bec4-fb020baba1ef"/>
    <ds:schemaRef ds:uri="6e9c68af-8bb9-4c8e-acaa-c005a2bd56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FBDC88-7A12-4CD9-9ED0-81CE13B96024}">
  <ds:schemaRefs>
    <ds:schemaRef ds:uri="http://schemas.microsoft.com/office/2006/metadata/properties"/>
    <ds:schemaRef ds:uri="http://schemas.microsoft.com/office/infopath/2007/PartnerControls"/>
    <ds:schemaRef ds:uri="845ba726-4aaa-4e93-bec4-fb020baba1ef"/>
    <ds:schemaRef ds:uri="6e9c68af-8bb9-4c8e-acaa-c005a2bd5618"/>
  </ds:schemaRefs>
</ds:datastoreItem>
</file>

<file path=customXml/itemProps5.xml><?xml version="1.0" encoding="utf-8"?>
<ds:datastoreItem xmlns:ds="http://schemas.openxmlformats.org/officeDocument/2006/customXml" ds:itemID="{4BFB6DA4-31A2-4C4F-BA0A-C04B8318E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ISP PortfolioProjektAnforderungen_2ter_Zeitraum</Template>
  <TotalTime>0</TotalTime>
  <Pages>14</Pages>
  <Words>992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Konzept</vt:lpstr>
    </vt:vector>
  </TitlesOfParts>
  <Company>Technische Hochschule Lübeck</Company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Konzept</dc:title>
  <dc:subject/>
  <dc:creator>Lenka Kleinau</dc:creator>
  <cp:keywords/>
  <dc:description/>
  <cp:lastModifiedBy>Abdessamad Aouam</cp:lastModifiedBy>
  <cp:revision>35</cp:revision>
  <cp:lastPrinted>2020-07-03T12:27:00Z</cp:lastPrinted>
  <dcterms:created xsi:type="dcterms:W3CDTF">2020-07-03T10:03:00Z</dcterms:created>
  <dcterms:modified xsi:type="dcterms:W3CDTF">2020-08-16T16:23:00Z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0x010100E19041EF918B444F9772472982E64F5F</vt:lpwstr>
  </property>
  <property fmtid="{D5CDD505-2E9C-101B-9397-08002B2CF9AE}" pid="3" name="_dlc_DocIdItemGuid">
    <vt:lpwstr>72444926-dd12-4c58-be19-89ac75ef6c11</vt:lpwstr>
  </property>
</Properties>
</file>